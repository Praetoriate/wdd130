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240" w:type="dxa"/>
        <w:tblInd w:w="-7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970"/>
        <w:gridCol w:w="630"/>
        <w:gridCol w:w="7830"/>
        <w:gridCol w:w="810"/>
      </w:tblGrid>
      <w:tr w:rsidR="00AA059E" w:rsidRPr="004F49D8" w14:paraId="3A1943CF" w14:textId="77777777" w:rsidTr="00AA059E">
        <w:trPr>
          <w:trHeight w:val="1977"/>
        </w:trPr>
        <w:tc>
          <w:tcPr>
            <w:tcW w:w="2970" w:type="dxa"/>
          </w:tcPr>
          <w:p w14:paraId="23E69DE4" w14:textId="77777777" w:rsidR="00AA059E" w:rsidRPr="004F49D8" w:rsidRDefault="00AA059E" w:rsidP="004218DE">
            <w:pPr>
              <w:spacing w:before="110"/>
              <w:jc w:val="right"/>
              <w:outlineLvl w:val="1"/>
              <w:rPr>
                <w:rFonts w:asciiTheme="majorHAnsi" w:hAnsiTheme="majorHAnsi"/>
                <w:color w:val="4354A2" w:themeColor="accent1"/>
                <w:spacing w:val="30"/>
                <w:sz w:val="24"/>
              </w:rPr>
            </w:pPr>
            <w:bookmarkStart w:id="0" w:name="_Toc121762065"/>
            <w:bookmarkStart w:id="1" w:name="_Toc121762278"/>
            <w:r w:rsidRPr="004F49D8">
              <w:rPr>
                <w:rFonts w:asciiTheme="majorHAnsi" w:hAnsiTheme="majorHAnsi"/>
                <w:noProof/>
                <w:color w:val="4354A2" w:themeColor="accent1"/>
                <w:spacing w:val="30"/>
                <w:sz w:val="24"/>
                <w:lang w:val="en-AU" w:eastAsia="en-AU"/>
              </w:rPr>
              <w:drawing>
                <wp:anchor distT="0" distB="0" distL="114300" distR="114300" simplePos="0" relativeHeight="251695104" behindDoc="1" locked="1" layoutInCell="1" allowOverlap="0" wp14:anchorId="178D04EE" wp14:editId="1802D43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90170</wp:posOffset>
                  </wp:positionV>
                  <wp:extent cx="1839600" cy="1144800"/>
                  <wp:effectExtent l="0" t="0" r="8255" b="0"/>
                  <wp:wrapNone/>
                  <wp:docPr id="2" name="Picture 2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9600" cy="114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bookmarkEnd w:id="1"/>
          </w:p>
        </w:tc>
        <w:tc>
          <w:tcPr>
            <w:tcW w:w="630" w:type="dxa"/>
          </w:tcPr>
          <w:p w14:paraId="61440439" w14:textId="77777777" w:rsidR="00AA059E" w:rsidRPr="004F49D8" w:rsidRDefault="00AA059E" w:rsidP="007246A9"/>
        </w:tc>
        <w:tc>
          <w:tcPr>
            <w:tcW w:w="7830" w:type="dxa"/>
          </w:tcPr>
          <w:p w14:paraId="0962FB17" w14:textId="4D3B043E" w:rsidR="00AA059E" w:rsidRPr="007246A9" w:rsidRDefault="00401831" w:rsidP="007246A9">
            <w:pPr>
              <w:pStyle w:val="Title"/>
            </w:pPr>
            <w:r>
              <w:t>WEBSITE PROJECT REPORT</w:t>
            </w:r>
          </w:p>
          <w:p w14:paraId="354768EA" w14:textId="6C1EA326" w:rsidR="00AA059E" w:rsidRPr="004F49D8" w:rsidRDefault="00401831" w:rsidP="007246A9">
            <w:pPr>
              <w:pStyle w:val="CoverInfo"/>
              <w:rPr>
                <w:b/>
                <w:spacing w:val="80"/>
                <w:sz w:val="60"/>
              </w:rPr>
            </w:pPr>
            <w:bookmarkStart w:id="2" w:name="_Toc121762066"/>
            <w:bookmarkStart w:id="3" w:name="_Toc121762279"/>
            <w:r>
              <w:t>Beau Travis</w:t>
            </w:r>
            <w:r w:rsidR="007246A9">
              <w:t xml:space="preserve">  </w:t>
            </w:r>
            <w:sdt>
              <w:sdtPr>
                <w:id w:val="1878201221"/>
                <w:placeholder>
                  <w:docPart w:val="D307FC32A17644BF91551D8C6FA8D546"/>
                </w:placeholder>
                <w:temporary/>
                <w:showingPlcHdr/>
                <w15:appearance w15:val="hidden"/>
              </w:sdtPr>
              <w:sdtContent>
                <w:r w:rsidR="007246A9" w:rsidRPr="004F49D8">
                  <w:t>/</w:t>
                </w:r>
              </w:sdtContent>
            </w:sdt>
            <w:r w:rsidR="007246A9">
              <w:t xml:space="preserve">  </w:t>
            </w:r>
            <w:r>
              <w:t>WDD 130</w:t>
            </w:r>
            <w:r w:rsidR="007246A9">
              <w:t xml:space="preserve">  </w:t>
            </w:r>
            <w:sdt>
              <w:sdtPr>
                <w:id w:val="1932164169"/>
                <w:placeholder>
                  <w:docPart w:val="1EB3287B1DE44BBE814F2B168D5D94BF"/>
                </w:placeholder>
                <w:temporary/>
                <w:showingPlcHdr/>
                <w15:appearance w15:val="hidden"/>
              </w:sdtPr>
              <w:sdtContent>
                <w:r w:rsidR="007246A9" w:rsidRPr="004F49D8">
                  <w:t>/</w:t>
                </w:r>
              </w:sdtContent>
            </w:sdt>
            <w:r w:rsidR="00AA059E" w:rsidRPr="004F49D8">
              <w:t xml:space="preserve"> </w:t>
            </w:r>
            <w:r w:rsidR="007246A9">
              <w:t xml:space="preserve"> </w:t>
            </w:r>
            <w:r>
              <w:t>12 Dec 2022</w:t>
            </w:r>
            <w:bookmarkEnd w:id="2"/>
            <w:bookmarkEnd w:id="3"/>
          </w:p>
        </w:tc>
        <w:tc>
          <w:tcPr>
            <w:tcW w:w="810" w:type="dxa"/>
          </w:tcPr>
          <w:p w14:paraId="0F909E65" w14:textId="77777777" w:rsidR="00AA059E" w:rsidRPr="004F49D8" w:rsidRDefault="00AA059E" w:rsidP="007246A9"/>
        </w:tc>
      </w:tr>
      <w:tr w:rsidR="00AA059E" w:rsidRPr="004F49D8" w14:paraId="46274F29" w14:textId="77777777" w:rsidTr="00AA059E">
        <w:trPr>
          <w:trHeight w:val="718"/>
        </w:trPr>
        <w:tc>
          <w:tcPr>
            <w:tcW w:w="2970" w:type="dxa"/>
          </w:tcPr>
          <w:p w14:paraId="764B4219" w14:textId="77777777" w:rsidR="00AA059E" w:rsidRPr="004F49D8" w:rsidRDefault="00AA059E" w:rsidP="007246A9">
            <w:pPr>
              <w:rPr>
                <w:noProof/>
              </w:rPr>
            </w:pPr>
          </w:p>
        </w:tc>
        <w:tc>
          <w:tcPr>
            <w:tcW w:w="630" w:type="dxa"/>
          </w:tcPr>
          <w:p w14:paraId="4033BA7C" w14:textId="77777777" w:rsidR="00AA059E" w:rsidRPr="004F49D8" w:rsidRDefault="00AA059E" w:rsidP="007246A9"/>
        </w:tc>
        <w:tc>
          <w:tcPr>
            <w:tcW w:w="7830" w:type="dxa"/>
          </w:tcPr>
          <w:p w14:paraId="1B85F533" w14:textId="77777777" w:rsidR="00AA059E" w:rsidRPr="004F49D8" w:rsidRDefault="00AA059E" w:rsidP="007246A9"/>
        </w:tc>
        <w:tc>
          <w:tcPr>
            <w:tcW w:w="810" w:type="dxa"/>
          </w:tcPr>
          <w:p w14:paraId="7D1C6A4F" w14:textId="77777777" w:rsidR="00AA059E" w:rsidRPr="004F49D8" w:rsidRDefault="00AA059E" w:rsidP="007246A9"/>
        </w:tc>
      </w:tr>
      <w:tr w:rsidR="00AA059E" w:rsidRPr="004F49D8" w14:paraId="4EF5FF54" w14:textId="77777777" w:rsidTr="00A665BC">
        <w:trPr>
          <w:trHeight w:val="10944"/>
        </w:trPr>
        <w:tc>
          <w:tcPr>
            <w:tcW w:w="12240" w:type="dxa"/>
            <w:gridSpan w:val="4"/>
          </w:tcPr>
          <w:p w14:paraId="6D14B87A" w14:textId="77777777" w:rsidR="00AA059E" w:rsidRPr="004F49D8" w:rsidRDefault="007246A9" w:rsidP="004218DE">
            <w:pPr>
              <w:spacing w:before="110"/>
              <w:outlineLvl w:val="1"/>
              <w:rPr>
                <w:rFonts w:asciiTheme="majorHAnsi" w:hAnsiTheme="majorHAnsi"/>
                <w:color w:val="4354A2" w:themeColor="accent1"/>
                <w:spacing w:val="30"/>
                <w:sz w:val="24"/>
              </w:rPr>
            </w:pPr>
            <w:bookmarkStart w:id="4" w:name="_Toc121762067"/>
            <w:bookmarkStart w:id="5" w:name="_Toc121762280"/>
            <w:r>
              <w:rPr>
                <w:rFonts w:asciiTheme="majorHAnsi" w:hAnsiTheme="majorHAnsi"/>
                <w:noProof/>
                <w:color w:val="4354A2" w:themeColor="accent1"/>
                <w:spacing w:val="30"/>
                <w:sz w:val="24"/>
                <w:lang w:val="en-AU" w:eastAsia="en-AU"/>
              </w:rPr>
              <w:drawing>
                <wp:anchor distT="0" distB="0" distL="114300" distR="114300" simplePos="0" relativeHeight="251696128" behindDoc="1" locked="1" layoutInCell="1" allowOverlap="1" wp14:anchorId="3F92F1FB" wp14:editId="130355A0">
                  <wp:simplePos x="0" y="0"/>
                  <wp:positionH relativeFrom="page">
                    <wp:posOffset>141605</wp:posOffset>
                  </wp:positionH>
                  <wp:positionV relativeFrom="paragraph">
                    <wp:posOffset>120015</wp:posOffset>
                  </wp:positionV>
                  <wp:extent cx="7488555" cy="7488555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8555" cy="74885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4"/>
            <w:bookmarkEnd w:id="5"/>
          </w:p>
        </w:tc>
      </w:tr>
    </w:tbl>
    <w:p w14:paraId="4E511FA4" w14:textId="77777777" w:rsidR="00AA059E" w:rsidRDefault="00AA059E" w:rsidP="00234F18"/>
    <w:p w14:paraId="1937C686" w14:textId="77777777" w:rsidR="00AA059E" w:rsidRDefault="00AA059E" w:rsidP="00234F18">
      <w:pPr>
        <w:sectPr w:rsidR="00AA059E" w:rsidSect="00622B1B">
          <w:footerReference w:type="default" r:id="rId13"/>
          <w:type w:val="continuous"/>
          <w:pgSz w:w="12240" w:h="15840" w:code="1"/>
          <w:pgMar w:top="641" w:right="720" w:bottom="284" w:left="720" w:header="709" w:footer="288" w:gutter="0"/>
          <w:cols w:space="708"/>
          <w:titlePg/>
          <w:docGrid w:linePitch="360"/>
        </w:sectPr>
      </w:pPr>
    </w:p>
    <w:tbl>
      <w:tblPr>
        <w:tblW w:w="12245" w:type="dxa"/>
        <w:tblInd w:w="-7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320"/>
        <w:gridCol w:w="642"/>
        <w:gridCol w:w="6486"/>
        <w:gridCol w:w="797"/>
      </w:tblGrid>
      <w:tr w:rsidR="00AA059E" w14:paraId="0CFE90E9" w14:textId="77777777" w:rsidTr="00AA059E">
        <w:trPr>
          <w:trHeight w:val="1800"/>
        </w:trPr>
        <w:tc>
          <w:tcPr>
            <w:tcW w:w="4320" w:type="dxa"/>
          </w:tcPr>
          <w:p w14:paraId="0BC7C465" w14:textId="77777777" w:rsidR="00AA059E" w:rsidRDefault="00AA059E" w:rsidP="004218DE"/>
        </w:tc>
        <w:tc>
          <w:tcPr>
            <w:tcW w:w="642" w:type="dxa"/>
          </w:tcPr>
          <w:p w14:paraId="09C615A3" w14:textId="77777777" w:rsidR="00AA059E" w:rsidRDefault="00AA059E" w:rsidP="004218DE"/>
        </w:tc>
        <w:tc>
          <w:tcPr>
            <w:tcW w:w="7283" w:type="dxa"/>
            <w:gridSpan w:val="2"/>
          </w:tcPr>
          <w:p w14:paraId="0F38B182" w14:textId="77777777" w:rsidR="00AA059E" w:rsidRDefault="00AA059E" w:rsidP="00D24FE1">
            <w:pPr>
              <w:ind w:left="-134"/>
            </w:pPr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683840" behindDoc="1" locked="0" layoutInCell="1" allowOverlap="1" wp14:anchorId="2E003B5F" wp14:editId="438EA585">
                  <wp:simplePos x="0" y="0"/>
                  <wp:positionH relativeFrom="column">
                    <wp:posOffset>113030</wp:posOffset>
                  </wp:positionH>
                  <wp:positionV relativeFrom="page">
                    <wp:posOffset>8890</wp:posOffset>
                  </wp:positionV>
                  <wp:extent cx="4863600" cy="1144800"/>
                  <wp:effectExtent l="0" t="0" r="0" b="0"/>
                  <wp:wrapNone/>
                  <wp:docPr id="6" name="Picture 6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3600" cy="114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A059E" w14:paraId="1930A152" w14:textId="77777777" w:rsidTr="00AA059E">
        <w:trPr>
          <w:trHeight w:val="4858"/>
        </w:trPr>
        <w:tc>
          <w:tcPr>
            <w:tcW w:w="4320" w:type="dxa"/>
          </w:tcPr>
          <w:p w14:paraId="1D09F577" w14:textId="77777777" w:rsidR="00AA059E" w:rsidRDefault="00AA059E" w:rsidP="004218DE"/>
        </w:tc>
        <w:tc>
          <w:tcPr>
            <w:tcW w:w="642" w:type="dxa"/>
          </w:tcPr>
          <w:p w14:paraId="221AA043" w14:textId="77777777" w:rsidR="00AA059E" w:rsidRDefault="00AA059E" w:rsidP="004218DE"/>
        </w:tc>
        <w:tc>
          <w:tcPr>
            <w:tcW w:w="6486" w:type="dxa"/>
          </w:tcPr>
          <w:p w14:paraId="7282EF7F" w14:textId="0C5C278C" w:rsidR="00AA059E" w:rsidRDefault="00D24FE1" w:rsidP="00D24FE1">
            <w:pPr>
              <w:pStyle w:val="Heading1"/>
              <w:ind w:left="150"/>
            </w:pPr>
            <w:bookmarkStart w:id="6" w:name="_Toc121762281"/>
            <w:r>
              <w:t>Table Of Contents</w:t>
            </w:r>
            <w:bookmarkEnd w:id="6"/>
          </w:p>
        </w:tc>
        <w:tc>
          <w:tcPr>
            <w:tcW w:w="797" w:type="dxa"/>
          </w:tcPr>
          <w:p w14:paraId="242ACE14" w14:textId="77777777" w:rsidR="00AA059E" w:rsidRDefault="00AA059E" w:rsidP="00D24FE1">
            <w:pPr>
              <w:ind w:left="-134"/>
            </w:pPr>
          </w:p>
        </w:tc>
      </w:tr>
      <w:tr w:rsidR="00AA059E" w14:paraId="3DC4E872" w14:textId="77777777" w:rsidTr="00AA059E">
        <w:trPr>
          <w:trHeight w:val="6928"/>
        </w:trPr>
        <w:tc>
          <w:tcPr>
            <w:tcW w:w="4320" w:type="dxa"/>
          </w:tcPr>
          <w:p w14:paraId="79A98846" w14:textId="77777777" w:rsidR="00AA059E" w:rsidRDefault="00AA059E" w:rsidP="004218DE"/>
        </w:tc>
        <w:tc>
          <w:tcPr>
            <w:tcW w:w="642" w:type="dxa"/>
          </w:tcPr>
          <w:p w14:paraId="77DDDC30" w14:textId="77777777" w:rsidR="00AA059E" w:rsidRDefault="00AA059E" w:rsidP="004218DE"/>
        </w:tc>
        <w:tc>
          <w:tcPr>
            <w:tcW w:w="6486" w:type="dxa"/>
          </w:tcPr>
          <w:sdt>
            <w:sdtPr>
              <w:id w:val="-626087917"/>
              <w:docPartObj>
                <w:docPartGallery w:val="Table of Contents"/>
                <w:docPartUnique/>
              </w:docPartObj>
            </w:sdtPr>
            <w:sdtEndPr>
              <w:rPr>
                <w:rFonts w:ascii="Franklin Gothic Book" w:eastAsia="Franklin Gothic Book" w:hAnsi="Franklin Gothic Book" w:cs="Segoe UI"/>
                <w:b/>
                <w:bCs/>
                <w:noProof/>
                <w:color w:val="4354A2"/>
              </w:rPr>
            </w:sdtEndPr>
            <w:sdtContent>
              <w:p w14:paraId="589AB819" w14:textId="7050F86E" w:rsidR="00D24FE1" w:rsidRDefault="00D24FE1" w:rsidP="00D24FE1">
                <w:pPr>
                  <w:pStyle w:val="TOCHeading"/>
                </w:pPr>
                <w:r>
                  <w:t>Contents</w:t>
                </w:r>
              </w:p>
              <w:p w14:paraId="4ACD20EB" w14:textId="7A7A87E4" w:rsidR="00D24FE1" w:rsidRDefault="00D24FE1" w:rsidP="00D24FE1">
                <w:pPr>
                  <w:pStyle w:val="Heading2"/>
                  <w:rPr>
                    <w:rFonts w:eastAsiaTheme="minorEastAsia"/>
                    <w:noProof/>
                    <w:sz w:val="22"/>
                    <w:szCs w:val="22"/>
                  </w:rPr>
                </w:pPr>
                <w:r w:rsidRPr="00D24FE1">
                  <w:fldChar w:fldCharType="begin"/>
                </w:r>
                <w:r w:rsidRPr="00D24FE1">
                  <w:instrText xml:space="preserve"> TOC \o "1-3" \h \z \u </w:instrText>
                </w:r>
                <w:r w:rsidRPr="00D24FE1">
                  <w:fldChar w:fldCharType="separate"/>
                </w:r>
              </w:p>
              <w:p w14:paraId="3A74A9CB" w14:textId="38822768" w:rsidR="00D24FE1" w:rsidRDefault="00D24FE1" w:rsidP="00D24FE1">
                <w:pPr>
                  <w:pStyle w:val="Heading2"/>
                  <w:rPr>
                    <w:rFonts w:eastAsiaTheme="minorEastAsia"/>
                    <w:noProof/>
                    <w:sz w:val="22"/>
                    <w:szCs w:val="22"/>
                  </w:rPr>
                </w:pPr>
                <w:hyperlink w:anchor="_Toc121762281" w:history="1">
                  <w:r w:rsidRPr="007C56D4">
                    <w:rPr>
                      <w:rStyle w:val="Hyperlink"/>
                      <w:noProof/>
                    </w:rPr>
                    <w:t>Table Of Contents</w:t>
                  </w:r>
                  <w:r>
                    <w:rPr>
                      <w:noProof/>
                      <w:webHidden/>
                    </w:rPr>
                    <w:tab/>
                    <w:t xml:space="preserve">                                         </w:t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_Toc121762281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8A2A318" w14:textId="4D47A497" w:rsidR="00D24FE1" w:rsidRDefault="00D24FE1" w:rsidP="00D24FE1">
                <w:pPr>
                  <w:pStyle w:val="Heading2"/>
                  <w:rPr>
                    <w:rFonts w:eastAsiaTheme="minorEastAsia"/>
                    <w:noProof/>
                    <w:sz w:val="22"/>
                    <w:szCs w:val="22"/>
                  </w:rPr>
                </w:pPr>
                <w:hyperlink w:anchor="_Toc121762282" w:history="1">
                  <w:r w:rsidRPr="007C56D4">
                    <w:rPr>
                      <w:rStyle w:val="Hyperlink"/>
                      <w:noProof/>
                    </w:rPr>
                    <w:t>Introduction</w:t>
                  </w:r>
                  <w:r>
                    <w:rPr>
                      <w:noProof/>
                      <w:webHidden/>
                    </w:rPr>
                    <w:tab/>
                    <w:t xml:space="preserve">                                                  </w:t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_Toc121762282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2579B1A" w14:textId="703D1796" w:rsidR="00D24FE1" w:rsidRDefault="00D24FE1" w:rsidP="00D24FE1">
                <w:pPr>
                  <w:pStyle w:val="Heading2"/>
                  <w:rPr>
                    <w:rFonts w:eastAsiaTheme="minorEastAsia"/>
                    <w:noProof/>
                    <w:sz w:val="22"/>
                    <w:szCs w:val="22"/>
                  </w:rPr>
                </w:pPr>
                <w:hyperlink w:anchor="_Toc121762283" w:history="1">
                  <w:r w:rsidRPr="007C56D4">
                    <w:rPr>
                      <w:rStyle w:val="Hyperlink"/>
                      <w:noProof/>
                    </w:rPr>
                    <w:t>Goals/Objectives</w:t>
                  </w:r>
                  <w:r>
                    <w:rPr>
                      <w:noProof/>
                      <w:webHidden/>
                    </w:rPr>
                    <w:tab/>
                    <w:t xml:space="preserve">                                         </w:t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_Toc121762283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5E5DD94" w14:textId="756E5625" w:rsidR="00D24FE1" w:rsidRDefault="00D24FE1" w:rsidP="00D24FE1">
                <w:pPr>
                  <w:pStyle w:val="Heading2"/>
                  <w:rPr>
                    <w:rFonts w:eastAsiaTheme="minorEastAsia"/>
                    <w:noProof/>
                    <w:sz w:val="22"/>
                    <w:szCs w:val="22"/>
                  </w:rPr>
                </w:pPr>
                <w:hyperlink w:anchor="_Toc121762284" w:history="1">
                  <w:r w:rsidRPr="007C56D4">
                    <w:rPr>
                      <w:rStyle w:val="Hyperlink"/>
                      <w:noProof/>
                    </w:rPr>
                    <w:t>Design Process</w:t>
                  </w:r>
                  <w:r>
                    <w:rPr>
                      <w:rStyle w:val="Hyperlink"/>
                      <w:noProof/>
                    </w:rPr>
                    <w:t xml:space="preserve"> </w:t>
                  </w:r>
                  <w:r>
                    <w:rPr>
                      <w:rStyle w:val="Hyperlink"/>
                    </w:rPr>
                    <w:t xml:space="preserve">                                                  </w:t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_Toc121762284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E726C42" w14:textId="1B3681B7" w:rsidR="00D24FE1" w:rsidRDefault="00D24FE1" w:rsidP="00D24FE1">
                <w:pPr>
                  <w:pStyle w:val="Heading2"/>
                  <w:rPr>
                    <w:rFonts w:eastAsiaTheme="minorEastAsia"/>
                    <w:noProof/>
                    <w:sz w:val="22"/>
                    <w:szCs w:val="22"/>
                  </w:rPr>
                </w:pPr>
                <w:hyperlink w:anchor="_Toc121762285" w:history="1">
                  <w:r w:rsidRPr="007C56D4">
                    <w:rPr>
                      <w:rStyle w:val="Hyperlink"/>
                      <w:noProof/>
                    </w:rPr>
                    <w:t>Conclusion</w:t>
                  </w:r>
                  <w:r>
                    <w:rPr>
                      <w:noProof/>
                      <w:webHidden/>
                    </w:rPr>
                    <w:tab/>
                    <w:t xml:space="preserve">                                                  </w:t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_Toc121762285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2958A3F" w14:textId="56AFE356" w:rsidR="00D24FE1" w:rsidRDefault="00D24FE1" w:rsidP="00D24FE1">
                <w:pPr>
                  <w:pStyle w:val="Heading2"/>
                </w:pPr>
                <w:r w:rsidRPr="00D24FE1"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  <w:p w14:paraId="2789AF8F" w14:textId="05E26072" w:rsidR="009A38E6" w:rsidRDefault="009A38E6" w:rsidP="00D24FE1">
            <w:pPr>
              <w:pStyle w:val="TableOfContent"/>
              <w:ind w:left="3586"/>
            </w:pPr>
          </w:p>
          <w:p w14:paraId="6820BD57" w14:textId="77777777" w:rsidR="00AA059E" w:rsidRDefault="009A38E6" w:rsidP="00D24FE1">
            <w:pPr>
              <w:pStyle w:val="TableOfContent"/>
            </w:pPr>
            <w:r>
              <w:t xml:space="preserve"> </w:t>
            </w:r>
          </w:p>
        </w:tc>
        <w:tc>
          <w:tcPr>
            <w:tcW w:w="797" w:type="dxa"/>
          </w:tcPr>
          <w:p w14:paraId="4B0C9BE1" w14:textId="77777777" w:rsidR="00AA059E" w:rsidRDefault="00AA059E" w:rsidP="00D24FE1">
            <w:pPr>
              <w:ind w:left="3586"/>
            </w:pPr>
          </w:p>
        </w:tc>
      </w:tr>
    </w:tbl>
    <w:p w14:paraId="11F5F0F4" w14:textId="77777777" w:rsidR="00401831" w:rsidRDefault="00401831" w:rsidP="00234F18">
      <w:pPr>
        <w:rPr>
          <w:noProof/>
          <w:lang w:val="en-AU" w:eastAsia="en-AU"/>
        </w:rPr>
      </w:pPr>
    </w:p>
    <w:p w14:paraId="461631DC" w14:textId="0AFC73DF" w:rsidR="00AA059E" w:rsidRDefault="00AA059E" w:rsidP="00234F18">
      <w:r>
        <w:rPr>
          <w:noProof/>
          <w:lang w:val="en-AU" w:eastAsia="en-AU"/>
        </w:rPr>
        <w:drawing>
          <wp:anchor distT="0" distB="0" distL="114300" distR="114300" simplePos="0" relativeHeight="251682815" behindDoc="1" locked="1" layoutInCell="1" allowOverlap="1" wp14:anchorId="47406763" wp14:editId="5788BF37">
            <wp:simplePos x="0" y="0"/>
            <wp:positionH relativeFrom="column">
              <wp:posOffset>-4152900</wp:posOffset>
            </wp:positionH>
            <wp:positionV relativeFrom="paragraph">
              <wp:posOffset>-9319895</wp:posOffset>
            </wp:positionV>
            <wp:extent cx="6315075" cy="10458450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539"/>
                    <a:stretch/>
                  </pic:blipFill>
                  <pic:spPr bwMode="auto">
                    <a:xfrm>
                      <a:off x="0" y="0"/>
                      <a:ext cx="6315075" cy="1045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839398" w14:textId="77777777" w:rsidR="00AA059E" w:rsidRDefault="00AA059E" w:rsidP="00234F18">
      <w:pPr>
        <w:sectPr w:rsidR="00AA059E" w:rsidSect="00424887">
          <w:pgSz w:w="12240" w:h="15840" w:code="1"/>
          <w:pgMar w:top="641" w:right="720" w:bottom="284" w:left="720" w:header="709" w:footer="288" w:gutter="0"/>
          <w:cols w:space="708"/>
          <w:titlePg/>
          <w:docGrid w:linePitch="360"/>
        </w:sectPr>
      </w:pPr>
    </w:p>
    <w:tbl>
      <w:tblPr>
        <w:tblpPr w:leftFromText="180" w:rightFromText="180" w:vertAnchor="text" w:horzAnchor="margin" w:tblpY="-9"/>
        <w:tblW w:w="1152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626"/>
        <w:gridCol w:w="2167"/>
        <w:gridCol w:w="727"/>
      </w:tblGrid>
      <w:tr w:rsidR="00AA059E" w14:paraId="0C15FF33" w14:textId="77777777" w:rsidTr="00AA059E">
        <w:trPr>
          <w:trHeight w:val="1799"/>
        </w:trPr>
        <w:tc>
          <w:tcPr>
            <w:tcW w:w="8626" w:type="dxa"/>
          </w:tcPr>
          <w:p w14:paraId="3EC223C8" w14:textId="5370F4CE" w:rsidR="00AA059E" w:rsidRPr="00BE5602" w:rsidRDefault="00D24FE1" w:rsidP="008D5E3D">
            <w:pPr>
              <w:pStyle w:val="Heading1"/>
            </w:pPr>
            <w:bookmarkStart w:id="7" w:name="_Toc121762282"/>
            <w:r>
              <w:lastRenderedPageBreak/>
              <w:t>Introduction</w:t>
            </w:r>
            <w:bookmarkEnd w:id="7"/>
          </w:p>
        </w:tc>
        <w:tc>
          <w:tcPr>
            <w:tcW w:w="2894" w:type="dxa"/>
            <w:gridSpan w:val="2"/>
          </w:tcPr>
          <w:p w14:paraId="38E38945" w14:textId="77777777" w:rsidR="00AA059E" w:rsidRPr="00BE5602" w:rsidRDefault="00AA059E" w:rsidP="004218DE">
            <w:pPr>
              <w:spacing w:line="240" w:lineRule="auto"/>
              <w:rPr>
                <w:szCs w:val="20"/>
                <w:lang w:bidi="en-US"/>
              </w:rPr>
            </w:pPr>
            <w:r>
              <w:rPr>
                <w:noProof/>
                <w:szCs w:val="20"/>
                <w:lang w:val="en-AU" w:eastAsia="en-AU"/>
              </w:rPr>
              <w:drawing>
                <wp:anchor distT="0" distB="0" distL="114300" distR="114300" simplePos="0" relativeHeight="251687936" behindDoc="1" locked="1" layoutInCell="1" allowOverlap="1" wp14:anchorId="64CAB9C9" wp14:editId="50463A4C">
                  <wp:simplePos x="5930900" y="406400"/>
                  <wp:positionH relativeFrom="margin">
                    <wp:align>left</wp:align>
                  </wp:positionH>
                  <wp:positionV relativeFrom="margin">
                    <wp:align>bottom</wp:align>
                  </wp:positionV>
                  <wp:extent cx="1839600" cy="1144800"/>
                  <wp:effectExtent l="0" t="0" r="8255" b="0"/>
                  <wp:wrapNone/>
                  <wp:docPr id="908" name="Picture 908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8" name="Picture 908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600" cy="114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A059E" w14:paraId="163D73A5" w14:textId="77777777" w:rsidTr="00AA059E">
        <w:trPr>
          <w:trHeight w:val="5806"/>
        </w:trPr>
        <w:tc>
          <w:tcPr>
            <w:tcW w:w="10793" w:type="dxa"/>
            <w:gridSpan w:val="2"/>
          </w:tcPr>
          <w:p w14:paraId="42EC06EB" w14:textId="73B322D8" w:rsidR="00AA059E" w:rsidRPr="009643C6" w:rsidRDefault="009643C6" w:rsidP="004218DE">
            <w:pPr>
              <w:rPr>
                <w:sz w:val="8"/>
                <w:szCs w:val="12"/>
              </w:rPr>
            </w:pPr>
            <w:r w:rsidRPr="009643C6">
              <w:rPr>
                <w:rFonts w:asciiTheme="majorHAnsi" w:hAnsiTheme="majorHAnsi"/>
                <w:caps/>
                <w:color w:val="4354A2" w:themeColor="accent1"/>
                <w:sz w:val="32"/>
                <w:szCs w:val="14"/>
              </w:rPr>
              <w:t>praetoriate.github.io/wdd130/scada</w:t>
            </w:r>
            <w:r w:rsidRPr="009643C6">
              <w:rPr>
                <w:rFonts w:asciiTheme="majorHAnsi" w:hAnsiTheme="majorHAnsi"/>
                <w:caps/>
                <w:color w:val="4354A2" w:themeColor="accent1"/>
                <w:sz w:val="32"/>
                <w:szCs w:val="14"/>
              </w:rPr>
              <w:t>/</w:t>
            </w:r>
          </w:p>
          <w:p w14:paraId="7B1ABADB" w14:textId="1F411410" w:rsidR="00AA059E" w:rsidRPr="005E152A" w:rsidRDefault="00000000" w:rsidP="004218DE">
            <w:pPr>
              <w:pStyle w:val="Subhead"/>
            </w:pPr>
            <w:sdt>
              <w:sdtPr>
                <w:id w:val="1637372830"/>
                <w:placeholder>
                  <w:docPart w:val="C04D88068F824F9DA753097892469DA3"/>
                </w:placeholder>
                <w15:appearance w15:val="hidden"/>
              </w:sdtPr>
              <w:sdtContent>
                <w:r w:rsidR="009643C6">
                  <w:t>Subject</w:t>
                </w:r>
              </w:sdtContent>
            </w:sdt>
          </w:p>
          <w:p w14:paraId="434C4972" w14:textId="6C9928C2" w:rsidR="009643C6" w:rsidRPr="009643C6" w:rsidRDefault="009643C6" w:rsidP="009643C6">
            <w:r>
              <w:t xml:space="preserve"> </w:t>
            </w:r>
            <w:r>
              <w:t>The subject of my website is a high-level overview of what a SCADA system is</w:t>
            </w:r>
            <w:r>
              <w:t xml:space="preserve">. A SCADA system is the </w:t>
            </w:r>
            <w:proofErr w:type="spellStart"/>
            <w:r>
              <w:t>flavour</w:t>
            </w:r>
            <w:proofErr w:type="spellEnd"/>
            <w:r>
              <w:t xml:space="preserve"> of control system software that I design, implement, and maintain for water systems in California. It is a technology that is used </w:t>
            </w:r>
            <w:r>
              <w:rPr>
                <w:i/>
                <w:iCs/>
              </w:rPr>
              <w:t>all over</w:t>
            </w:r>
            <w:r>
              <w:t xml:space="preserve"> the place and people </w:t>
            </w:r>
            <w:proofErr w:type="gramStart"/>
            <w:r>
              <w:t>don’t</w:t>
            </w:r>
            <w:proofErr w:type="gramEnd"/>
            <w:r>
              <w:t xml:space="preserve"> even realize that </w:t>
            </w:r>
            <w:proofErr w:type="spellStart"/>
            <w:r>
              <w:t>its</w:t>
            </w:r>
            <w:proofErr w:type="spellEnd"/>
            <w:r>
              <w:t xml:space="preserve"> there.</w:t>
            </w:r>
          </w:p>
          <w:p w14:paraId="3C4F6B93" w14:textId="60D14DEB" w:rsidR="009643C6" w:rsidRDefault="009643C6" w:rsidP="009643C6"/>
          <w:p w14:paraId="3359714F" w14:textId="1AC7A244" w:rsidR="009643C6" w:rsidRPr="005E152A" w:rsidRDefault="009643C6" w:rsidP="009643C6">
            <w:pPr>
              <w:pStyle w:val="Subhead"/>
            </w:pPr>
            <w:sdt>
              <w:sdtPr>
                <w:id w:val="948904506"/>
                <w:placeholder>
                  <w:docPart w:val="3331EA87961A41F8BBE513FD007D00CC"/>
                </w:placeholder>
                <w15:appearance w15:val="hidden"/>
              </w:sdtPr>
              <w:sdtContent>
                <w:r>
                  <w:t>Audience</w:t>
                </w:r>
              </w:sdtContent>
            </w:sdt>
          </w:p>
          <w:p w14:paraId="76455366" w14:textId="5C2DACDF" w:rsidR="009643C6" w:rsidRDefault="009643C6" w:rsidP="009643C6">
            <w:proofErr w:type="gramStart"/>
            <w:r>
              <w:t>I get asked by people</w:t>
            </w:r>
            <w:proofErr w:type="gramEnd"/>
            <w:r>
              <w:t xml:space="preserve"> often about what I do for work and because it is such a niche thing, I struggle to give enough info for them to understand while keeping it simple enough to not watch their eyes glaze over.</w:t>
            </w:r>
            <w:r>
              <w:t xml:space="preserve"> The people that </w:t>
            </w:r>
            <w:r w:rsidR="00497118">
              <w:t xml:space="preserve">will come to </w:t>
            </w:r>
            <w:r>
              <w:t xml:space="preserve">this website </w:t>
            </w:r>
            <w:proofErr w:type="gramStart"/>
            <w:r w:rsidR="00497118">
              <w:t>are intended</w:t>
            </w:r>
            <w:proofErr w:type="gramEnd"/>
            <w:r w:rsidR="00497118">
              <w:t xml:space="preserve"> to be </w:t>
            </w:r>
            <w:r>
              <w:t>primarily individuals outside of the industry</w:t>
            </w:r>
            <w:r w:rsidR="00497118">
              <w:t xml:space="preserve"> with no knowledge of anything related to this</w:t>
            </w:r>
            <w:r>
              <w:t xml:space="preserve">, but also those who </w:t>
            </w:r>
            <w:r w:rsidR="00497118">
              <w:t>use the system and want to better understand what comprises it.</w:t>
            </w:r>
          </w:p>
          <w:p w14:paraId="4B7F652F" w14:textId="2A2BEA64" w:rsidR="00AA059E" w:rsidRDefault="00AA059E" w:rsidP="008D5E3D"/>
        </w:tc>
        <w:tc>
          <w:tcPr>
            <w:tcW w:w="727" w:type="dxa"/>
          </w:tcPr>
          <w:p w14:paraId="71599F34" w14:textId="77777777" w:rsidR="00AA059E" w:rsidRDefault="00AA059E" w:rsidP="004218DE"/>
        </w:tc>
      </w:tr>
    </w:tbl>
    <w:p w14:paraId="154A46A0" w14:textId="77777777" w:rsidR="00E872FA" w:rsidRDefault="00E872FA">
      <w:pPr>
        <w:sectPr w:rsidR="00E872FA" w:rsidSect="00424887">
          <w:pgSz w:w="12240" w:h="15840" w:code="1"/>
          <w:pgMar w:top="641" w:right="720" w:bottom="284" w:left="720" w:header="709" w:footer="288" w:gutter="0"/>
          <w:cols w:space="708"/>
          <w:titlePg/>
          <w:docGrid w:linePitch="360"/>
        </w:sectPr>
      </w:pPr>
    </w:p>
    <w:tbl>
      <w:tblPr>
        <w:tblpPr w:leftFromText="180" w:rightFromText="180" w:vertAnchor="text" w:horzAnchor="margin" w:tblpY="-9"/>
        <w:tblW w:w="1152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626"/>
        <w:gridCol w:w="2167"/>
        <w:gridCol w:w="727"/>
      </w:tblGrid>
      <w:tr w:rsidR="00AA059E" w14:paraId="550238BE" w14:textId="77777777" w:rsidTr="00AA059E">
        <w:trPr>
          <w:trHeight w:val="1889"/>
        </w:trPr>
        <w:tc>
          <w:tcPr>
            <w:tcW w:w="8626" w:type="dxa"/>
          </w:tcPr>
          <w:p w14:paraId="5D841E5F" w14:textId="25A1B05A" w:rsidR="00AA059E" w:rsidRPr="00831F6E" w:rsidRDefault="00D24FE1" w:rsidP="008D5E3D">
            <w:pPr>
              <w:pStyle w:val="Heading1"/>
            </w:pPr>
            <w:bookmarkStart w:id="8" w:name="_Toc121762283"/>
            <w:r>
              <w:lastRenderedPageBreak/>
              <w:t>Goals/Objectives</w:t>
            </w:r>
            <w:bookmarkEnd w:id="8"/>
          </w:p>
        </w:tc>
        <w:tc>
          <w:tcPr>
            <w:tcW w:w="2894" w:type="dxa"/>
            <w:gridSpan w:val="2"/>
          </w:tcPr>
          <w:p w14:paraId="308E0FD5" w14:textId="77777777" w:rsidR="00AA059E" w:rsidRPr="00BE5602" w:rsidRDefault="00AA059E" w:rsidP="004218DE">
            <w:pPr>
              <w:spacing w:line="240" w:lineRule="auto"/>
              <w:rPr>
                <w:szCs w:val="20"/>
                <w:lang w:bidi="en-US"/>
              </w:rPr>
            </w:pPr>
            <w:r>
              <w:rPr>
                <w:noProof/>
                <w:szCs w:val="20"/>
                <w:lang w:val="en-AU" w:eastAsia="en-AU"/>
              </w:rPr>
              <w:drawing>
                <wp:anchor distT="0" distB="0" distL="114300" distR="114300" simplePos="0" relativeHeight="251688960" behindDoc="1" locked="1" layoutInCell="1" allowOverlap="1" wp14:anchorId="7B30028E" wp14:editId="7BDEEA8F">
                  <wp:simplePos x="5930900" y="406400"/>
                  <wp:positionH relativeFrom="margin">
                    <wp:align>left</wp:align>
                  </wp:positionH>
                  <wp:positionV relativeFrom="margin">
                    <wp:align>bottom</wp:align>
                  </wp:positionV>
                  <wp:extent cx="1839600" cy="1144800"/>
                  <wp:effectExtent l="0" t="0" r="8255" b="0"/>
                  <wp:wrapNone/>
                  <wp:docPr id="911" name="Picture 91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1" name="Picture 911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600" cy="114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A059E" w14:paraId="0C4BEF8E" w14:textId="77777777" w:rsidTr="00AA059E">
        <w:trPr>
          <w:trHeight w:val="5806"/>
        </w:trPr>
        <w:tc>
          <w:tcPr>
            <w:tcW w:w="10793" w:type="dxa"/>
            <w:gridSpan w:val="2"/>
          </w:tcPr>
          <w:p w14:paraId="5147AD1C" w14:textId="77777777" w:rsidR="00AA059E" w:rsidRDefault="00AA059E" w:rsidP="004218DE"/>
          <w:p w14:paraId="45C8EE14" w14:textId="13931C62" w:rsidR="008D5E3D" w:rsidRPr="005E152A" w:rsidRDefault="00000000" w:rsidP="008D5E3D">
            <w:pPr>
              <w:pStyle w:val="Subhead"/>
            </w:pPr>
            <w:sdt>
              <w:sdtPr>
                <w:id w:val="597528413"/>
                <w:placeholder>
                  <w:docPart w:val="88CAFA65E0334C7B914202050D983D62"/>
                </w:placeholder>
                <w15:appearance w15:val="hidden"/>
              </w:sdtPr>
              <w:sdtContent>
                <w:r w:rsidR="00497118">
                  <w:t>Reference</w:t>
                </w:r>
              </w:sdtContent>
            </w:sdt>
          </w:p>
          <w:p w14:paraId="7D289FFF" w14:textId="048D0D05" w:rsidR="00AA059E" w:rsidRDefault="00497118" w:rsidP="00497118">
            <w:r>
              <w:t xml:space="preserve">Aside from creating the website to satisfy the requirements for the course, I wanted to have something that I could </w:t>
            </w:r>
            <w:proofErr w:type="gramStart"/>
            <w:r>
              <w:t>actually use</w:t>
            </w:r>
            <w:proofErr w:type="gramEnd"/>
            <w:r>
              <w:t xml:space="preserve"> after this class was over. When I was working through the different topics that I could do, I realized I should do something that I was familiar with and that would be something people I knew would want to look at. There are all sorts of references that you can find when you google ‘What is SCADA?’ but most of them are either too </w:t>
            </w:r>
            <w:proofErr w:type="gramStart"/>
            <w:r>
              <w:t>high level</w:t>
            </w:r>
            <w:proofErr w:type="gramEnd"/>
            <w:r>
              <w:t xml:space="preserve">, too vague, and/or created by a vendor that puts their own product or spin on it. I just wanted something </w:t>
            </w:r>
            <w:proofErr w:type="gramStart"/>
            <w:r>
              <w:t>fairly simple</w:t>
            </w:r>
            <w:proofErr w:type="gramEnd"/>
            <w:r>
              <w:t xml:space="preserve">, direct, and </w:t>
            </w:r>
            <w:r w:rsidR="00E640D3">
              <w:t>unbiased towards any particular product.</w:t>
            </w:r>
          </w:p>
          <w:sdt>
            <w:sdtPr>
              <w:id w:val="1987978934"/>
              <w:placeholder>
                <w:docPart w:val="E5437B491AC247B9AF43ACFA9F12A367"/>
              </w:placeholder>
              <w15:appearance w15:val="hidden"/>
            </w:sdtPr>
            <w:sdtContent>
              <w:p w14:paraId="2C5D94D1" w14:textId="77777777" w:rsidR="00497118" w:rsidRDefault="00497118" w:rsidP="008D5E3D">
                <w:pPr>
                  <w:pStyle w:val="Subhead"/>
                </w:pPr>
              </w:p>
              <w:p w14:paraId="1A8EF532" w14:textId="177CDE01" w:rsidR="008D5E3D" w:rsidRPr="005E152A" w:rsidRDefault="00497118" w:rsidP="008D5E3D">
                <w:pPr>
                  <w:pStyle w:val="Subhead"/>
                </w:pPr>
                <w:r>
                  <w:t>Future Use</w:t>
                </w:r>
              </w:p>
            </w:sdtContent>
          </w:sdt>
          <w:p w14:paraId="23E8AC56" w14:textId="1B40E5B8" w:rsidR="00AA059E" w:rsidRDefault="00E640D3" w:rsidP="00497118">
            <w:r>
              <w:t xml:space="preserve">Since I have been in this industry for 12+ years now, I have still not developed any kind of personal reference that people can reference. I currently do not use LinkedIn, have a published portfolio, or anything else so having a platform/base that I can build </w:t>
            </w:r>
            <w:proofErr w:type="gramStart"/>
            <w:r>
              <w:t>off of</w:t>
            </w:r>
            <w:proofErr w:type="gramEnd"/>
            <w:r>
              <w:t xml:space="preserve"> will be really valuable. Its much more impressive to send a link to your own website rather than just a link to something on another platform.</w:t>
            </w:r>
          </w:p>
        </w:tc>
        <w:tc>
          <w:tcPr>
            <w:tcW w:w="727" w:type="dxa"/>
          </w:tcPr>
          <w:p w14:paraId="3028121F" w14:textId="77777777" w:rsidR="00AA059E" w:rsidRDefault="00AA059E" w:rsidP="004218DE"/>
        </w:tc>
      </w:tr>
    </w:tbl>
    <w:p w14:paraId="2DD654B8" w14:textId="77777777" w:rsidR="00AA059E" w:rsidRDefault="00AA059E" w:rsidP="00234F18">
      <w:pPr>
        <w:sectPr w:rsidR="00AA059E" w:rsidSect="00424887">
          <w:pgSz w:w="12240" w:h="15840" w:code="1"/>
          <w:pgMar w:top="641" w:right="720" w:bottom="284" w:left="720" w:header="709" w:footer="288" w:gutter="0"/>
          <w:cols w:space="708"/>
          <w:titlePg/>
          <w:docGrid w:linePitch="360"/>
        </w:sectPr>
      </w:pPr>
    </w:p>
    <w:tbl>
      <w:tblPr>
        <w:tblpPr w:leftFromText="180" w:rightFromText="180" w:vertAnchor="text" w:horzAnchor="margin" w:tblpY="-9"/>
        <w:tblW w:w="1152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670"/>
        <w:gridCol w:w="540"/>
        <w:gridCol w:w="2416"/>
        <w:gridCol w:w="2167"/>
        <w:gridCol w:w="727"/>
      </w:tblGrid>
      <w:tr w:rsidR="00AA059E" w14:paraId="2784E0EC" w14:textId="77777777" w:rsidTr="00AA059E">
        <w:trPr>
          <w:trHeight w:val="1889"/>
        </w:trPr>
        <w:tc>
          <w:tcPr>
            <w:tcW w:w="8626" w:type="dxa"/>
            <w:gridSpan w:val="3"/>
          </w:tcPr>
          <w:p w14:paraId="127CD842" w14:textId="7CC4BC2B" w:rsidR="00AA059E" w:rsidRPr="008D5E3D" w:rsidRDefault="00D24FE1" w:rsidP="00D24FE1">
            <w:pPr>
              <w:pStyle w:val="Heading1"/>
              <w:ind w:left="0"/>
            </w:pPr>
            <w:bookmarkStart w:id="9" w:name="_Toc121762284"/>
            <w:r>
              <w:lastRenderedPageBreak/>
              <w:t>Design Process</w:t>
            </w:r>
            <w:bookmarkEnd w:id="9"/>
          </w:p>
        </w:tc>
        <w:tc>
          <w:tcPr>
            <w:tcW w:w="2894" w:type="dxa"/>
            <w:gridSpan w:val="2"/>
          </w:tcPr>
          <w:p w14:paraId="5A812568" w14:textId="77777777" w:rsidR="00AA059E" w:rsidRPr="00BE5602" w:rsidRDefault="00AA059E" w:rsidP="004218DE">
            <w:pPr>
              <w:spacing w:line="240" w:lineRule="auto"/>
              <w:rPr>
                <w:szCs w:val="20"/>
                <w:lang w:bidi="en-US"/>
              </w:rPr>
            </w:pPr>
            <w:r>
              <w:rPr>
                <w:noProof/>
                <w:szCs w:val="20"/>
                <w:lang w:val="en-AU" w:eastAsia="en-AU"/>
              </w:rPr>
              <w:drawing>
                <wp:anchor distT="0" distB="0" distL="114300" distR="114300" simplePos="0" relativeHeight="251691008" behindDoc="1" locked="1" layoutInCell="1" allowOverlap="1" wp14:anchorId="31D95C39" wp14:editId="7AB3BC50">
                  <wp:simplePos x="5930900" y="406400"/>
                  <wp:positionH relativeFrom="margin">
                    <wp:align>left</wp:align>
                  </wp:positionH>
                  <wp:positionV relativeFrom="margin">
                    <wp:align>bottom</wp:align>
                  </wp:positionV>
                  <wp:extent cx="1839600" cy="1144800"/>
                  <wp:effectExtent l="0" t="0" r="8255" b="0"/>
                  <wp:wrapNone/>
                  <wp:docPr id="912" name="Picture 912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2" name="Picture 912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600" cy="114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A059E" w14:paraId="401306FC" w14:textId="77777777" w:rsidTr="00AA059E">
        <w:trPr>
          <w:trHeight w:val="2388"/>
        </w:trPr>
        <w:tc>
          <w:tcPr>
            <w:tcW w:w="10793" w:type="dxa"/>
            <w:gridSpan w:val="4"/>
          </w:tcPr>
          <w:p w14:paraId="2FB584EB" w14:textId="77777777" w:rsidR="00AA059E" w:rsidRDefault="00AA059E" w:rsidP="004218DE"/>
          <w:p w14:paraId="61B8F446" w14:textId="1DB728AF" w:rsidR="00AA059E" w:rsidRDefault="00E640D3" w:rsidP="008D5E3D">
            <w:r>
              <w:t xml:space="preserve">A key component of an industrial control system is the Human/Machine Interface (HMI). The system provides data to, and receives input from, a user. This interface needs to be intuitive and easy to navigate. </w:t>
            </w:r>
            <w:proofErr w:type="gramStart"/>
            <w:r>
              <w:t>At first glance, a</w:t>
            </w:r>
            <w:proofErr w:type="gramEnd"/>
            <w:r>
              <w:t xml:space="preserve"> user should be able to see where different information can be found and know what can be interacted with.</w:t>
            </w:r>
          </w:p>
        </w:tc>
        <w:tc>
          <w:tcPr>
            <w:tcW w:w="727" w:type="dxa"/>
          </w:tcPr>
          <w:p w14:paraId="0F801785" w14:textId="77777777" w:rsidR="00AA059E" w:rsidRDefault="00AA059E" w:rsidP="004218DE"/>
        </w:tc>
      </w:tr>
      <w:tr w:rsidR="00AA059E" w14:paraId="73E29C36" w14:textId="77777777" w:rsidTr="00AA059E">
        <w:trPr>
          <w:trHeight w:val="2789"/>
        </w:trPr>
        <w:tc>
          <w:tcPr>
            <w:tcW w:w="5670" w:type="dxa"/>
          </w:tcPr>
          <w:p w14:paraId="47992B40" w14:textId="77777777" w:rsidR="00F558E0" w:rsidRDefault="00F558E0" w:rsidP="008D5E3D"/>
          <w:p w14:paraId="2932A631" w14:textId="77777777" w:rsidR="00F558E0" w:rsidRDefault="00F558E0" w:rsidP="008D5E3D"/>
          <w:p w14:paraId="34FFB7D5" w14:textId="5A1D181B" w:rsidR="00AA059E" w:rsidRDefault="00E640D3" w:rsidP="008D5E3D">
            <w:r>
              <w:t xml:space="preserve">I decided to use similar design concepts from projects and documents that I have used in my work professionally. I felt that if it </w:t>
            </w:r>
            <w:proofErr w:type="gramStart"/>
            <w:r>
              <w:t>was</w:t>
            </w:r>
            <w:proofErr w:type="gramEnd"/>
            <w:r>
              <w:t xml:space="preserve"> something that worked for large and small water utilities in an engineering environment, it would be appropriate for the subject. The </w:t>
            </w:r>
            <w:proofErr w:type="spellStart"/>
            <w:r>
              <w:t>colour</w:t>
            </w:r>
            <w:proofErr w:type="spellEnd"/>
            <w:r>
              <w:t xml:space="preserve"> scheme is </w:t>
            </w:r>
            <w:proofErr w:type="gramStart"/>
            <w:r>
              <w:t>similar to</w:t>
            </w:r>
            <w:proofErr w:type="gramEnd"/>
            <w:r>
              <w:t xml:space="preserve"> user interfaces in controls and used a lot in Operation and Maintenance documentation.</w:t>
            </w:r>
          </w:p>
        </w:tc>
        <w:tc>
          <w:tcPr>
            <w:tcW w:w="540" w:type="dxa"/>
          </w:tcPr>
          <w:p w14:paraId="513C2864" w14:textId="77777777" w:rsidR="00AA059E" w:rsidRDefault="00AA059E" w:rsidP="004218DE"/>
        </w:tc>
        <w:tc>
          <w:tcPr>
            <w:tcW w:w="4583" w:type="dxa"/>
            <w:gridSpan w:val="2"/>
          </w:tcPr>
          <w:p w14:paraId="0BE65F25" w14:textId="2B74B54A" w:rsidR="00AA059E" w:rsidRDefault="00E640D3" w:rsidP="000D719D">
            <w:pPr>
              <w:pStyle w:val="Subhead"/>
            </w:pPr>
            <w:r>
              <w:t>A key component of an industrial control system is the Human/Machine Interface (HMI).</w:t>
            </w:r>
            <w:r>
              <w:t xml:space="preserve"> </w:t>
            </w:r>
            <w:r>
              <w:t>This interface needs to be intuitive and easy to navigate</w:t>
            </w:r>
            <w:r>
              <w:t xml:space="preserve">. A website is </w:t>
            </w:r>
            <w:r w:rsidR="00F558E0">
              <w:t>a remarkably similar</w:t>
            </w:r>
            <w:r>
              <w:t xml:space="preserve"> component that more people are familiar with.</w:t>
            </w:r>
          </w:p>
        </w:tc>
        <w:tc>
          <w:tcPr>
            <w:tcW w:w="727" w:type="dxa"/>
          </w:tcPr>
          <w:p w14:paraId="1FDCC79D" w14:textId="77777777" w:rsidR="00AA059E" w:rsidRDefault="00AA059E" w:rsidP="004218DE"/>
        </w:tc>
      </w:tr>
      <w:tr w:rsidR="00AA059E" w14:paraId="60805657" w14:textId="77777777" w:rsidTr="00AA059E">
        <w:trPr>
          <w:trHeight w:val="2789"/>
        </w:trPr>
        <w:tc>
          <w:tcPr>
            <w:tcW w:w="10793" w:type="dxa"/>
            <w:gridSpan w:val="4"/>
          </w:tcPr>
          <w:p w14:paraId="578FBD13" w14:textId="77777777" w:rsidR="00AA059E" w:rsidRDefault="00AA059E" w:rsidP="004218DE"/>
          <w:p w14:paraId="40556CAD" w14:textId="7BF29710" w:rsidR="00AA059E" w:rsidRPr="00C757E4" w:rsidRDefault="00F558E0" w:rsidP="000D719D">
            <w:r>
              <w:t xml:space="preserve">Whatever the interface, it should be easy to use and navigate. A website is a remarkably similar component that more people are familiar with, rather than (for example) an operator interface at a water treatment plant. </w:t>
            </w:r>
          </w:p>
        </w:tc>
        <w:tc>
          <w:tcPr>
            <w:tcW w:w="727" w:type="dxa"/>
          </w:tcPr>
          <w:p w14:paraId="2836FC78" w14:textId="77777777" w:rsidR="00AA059E" w:rsidRDefault="00AA059E" w:rsidP="004218DE"/>
        </w:tc>
      </w:tr>
    </w:tbl>
    <w:p w14:paraId="367D4423" w14:textId="77777777" w:rsidR="00AA059E" w:rsidRDefault="00AA059E" w:rsidP="00234F18"/>
    <w:p w14:paraId="7EABC834" w14:textId="77777777" w:rsidR="00AA059E" w:rsidRDefault="00AA059E">
      <w:pPr>
        <w:sectPr w:rsidR="00AA059E" w:rsidSect="00424887">
          <w:pgSz w:w="12240" w:h="15840" w:code="1"/>
          <w:pgMar w:top="641" w:right="720" w:bottom="284" w:left="720" w:header="709" w:footer="288" w:gutter="0"/>
          <w:cols w:space="708"/>
          <w:titlePg/>
          <w:docGrid w:linePitch="360"/>
        </w:sectPr>
      </w:pPr>
    </w:p>
    <w:tbl>
      <w:tblPr>
        <w:tblpPr w:leftFromText="180" w:rightFromText="180" w:vertAnchor="text" w:horzAnchor="margin" w:tblpY="-9"/>
        <w:tblW w:w="115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26"/>
        <w:gridCol w:w="2167"/>
        <w:gridCol w:w="727"/>
      </w:tblGrid>
      <w:tr w:rsidR="00AA059E" w14:paraId="0916FE9E" w14:textId="77777777" w:rsidTr="00AA059E">
        <w:trPr>
          <w:trHeight w:val="1889"/>
        </w:trPr>
        <w:tc>
          <w:tcPr>
            <w:tcW w:w="8626" w:type="dxa"/>
          </w:tcPr>
          <w:p w14:paraId="1F2C7CC3" w14:textId="41726A3A" w:rsidR="00AA059E" w:rsidRPr="000D719D" w:rsidRDefault="00D24FE1" w:rsidP="000D719D">
            <w:pPr>
              <w:pStyle w:val="Heading1"/>
            </w:pPr>
            <w:bookmarkStart w:id="10" w:name="_Toc121762285"/>
            <w:r>
              <w:lastRenderedPageBreak/>
              <w:t>Conclusion</w:t>
            </w:r>
            <w:bookmarkEnd w:id="10"/>
          </w:p>
        </w:tc>
        <w:tc>
          <w:tcPr>
            <w:tcW w:w="2894" w:type="dxa"/>
            <w:gridSpan w:val="2"/>
          </w:tcPr>
          <w:p w14:paraId="08BB00B6" w14:textId="77777777" w:rsidR="00AA059E" w:rsidRPr="00BE5602" w:rsidRDefault="00AA059E" w:rsidP="004218DE">
            <w:pPr>
              <w:spacing w:line="240" w:lineRule="auto"/>
              <w:rPr>
                <w:szCs w:val="20"/>
                <w:lang w:bidi="en-US"/>
              </w:rPr>
            </w:pPr>
            <w:r>
              <w:rPr>
                <w:noProof/>
                <w:szCs w:val="20"/>
                <w:lang w:val="en-AU" w:eastAsia="en-AU"/>
              </w:rPr>
              <w:drawing>
                <wp:anchor distT="0" distB="0" distL="114300" distR="114300" simplePos="0" relativeHeight="251693056" behindDoc="1" locked="1" layoutInCell="1" allowOverlap="1" wp14:anchorId="5C4C3F73" wp14:editId="742AF850">
                  <wp:simplePos x="5930900" y="406400"/>
                  <wp:positionH relativeFrom="margin">
                    <wp:align>left</wp:align>
                  </wp:positionH>
                  <wp:positionV relativeFrom="margin">
                    <wp:align>bottom</wp:align>
                  </wp:positionV>
                  <wp:extent cx="1839600" cy="1144800"/>
                  <wp:effectExtent l="0" t="0" r="8255" b="0"/>
                  <wp:wrapNone/>
                  <wp:docPr id="914" name="Picture 914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4" name="Picture 914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600" cy="114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A059E" w14:paraId="7C3F20EC" w14:textId="77777777" w:rsidTr="00AA059E">
        <w:trPr>
          <w:trHeight w:val="2388"/>
        </w:trPr>
        <w:tc>
          <w:tcPr>
            <w:tcW w:w="10793" w:type="dxa"/>
            <w:gridSpan w:val="2"/>
          </w:tcPr>
          <w:p w14:paraId="5232A53A" w14:textId="77777777" w:rsidR="00AA059E" w:rsidRDefault="00AA059E" w:rsidP="004218DE">
            <w:pPr>
              <w:spacing w:before="120"/>
            </w:pPr>
          </w:p>
          <w:p w14:paraId="459A9997" w14:textId="10CF638E" w:rsidR="000D719D" w:rsidRDefault="00F558E0" w:rsidP="00F558E0">
            <w:pPr>
              <w:spacing w:before="120"/>
            </w:pPr>
            <w:r>
              <w:t xml:space="preserve">In completing this project, I learned that there are programming and design concepts that are fundamental, regardless of the industry or application. It was fun to apply techniques and approaches that I use in a </w:t>
            </w:r>
            <w:proofErr w:type="gramStart"/>
            <w:r>
              <w:t>relatively unknown</w:t>
            </w:r>
            <w:proofErr w:type="gramEnd"/>
            <w:r>
              <w:t xml:space="preserve"> job on something more accessible to a wider audience.</w:t>
            </w:r>
          </w:p>
          <w:p w14:paraId="57030953" w14:textId="77777777" w:rsidR="00AA059E" w:rsidRDefault="00AA059E" w:rsidP="004218DE">
            <w:pPr>
              <w:spacing w:before="120"/>
            </w:pPr>
          </w:p>
        </w:tc>
        <w:tc>
          <w:tcPr>
            <w:tcW w:w="727" w:type="dxa"/>
          </w:tcPr>
          <w:p w14:paraId="2A899C55" w14:textId="77777777" w:rsidR="00AA059E" w:rsidRDefault="00AA059E" w:rsidP="004218DE"/>
        </w:tc>
      </w:tr>
    </w:tbl>
    <w:p w14:paraId="63F70BD0" w14:textId="10D0FB98" w:rsidR="00C2411D" w:rsidRPr="008C053E" w:rsidRDefault="00C2411D" w:rsidP="00F558E0"/>
    <w:sectPr w:rsidR="00C2411D" w:rsidRPr="008C053E" w:rsidSect="00424887">
      <w:pgSz w:w="12240" w:h="15840" w:code="1"/>
      <w:pgMar w:top="641" w:right="720" w:bottom="284" w:left="720" w:header="709" w:footer="28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49D55" w14:textId="77777777" w:rsidR="004F5DC1" w:rsidRDefault="004F5DC1" w:rsidP="001D6100">
      <w:r>
        <w:separator/>
      </w:r>
    </w:p>
  </w:endnote>
  <w:endnote w:type="continuationSeparator" w:id="0">
    <w:p w14:paraId="5877628B" w14:textId="77777777" w:rsidR="004F5DC1" w:rsidRDefault="004F5DC1" w:rsidP="001D6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6021259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W w:w="0" w:type="auto"/>
          <w:tblLook w:val="0600" w:firstRow="0" w:lastRow="0" w:firstColumn="0" w:lastColumn="0" w:noHBand="1" w:noVBand="1"/>
        </w:tblPr>
        <w:tblGrid>
          <w:gridCol w:w="848"/>
          <w:gridCol w:w="2842"/>
          <w:gridCol w:w="7110"/>
        </w:tblGrid>
        <w:tr w:rsidR="005D14FC" w14:paraId="475CB066" w14:textId="77777777" w:rsidTr="00F92871">
          <w:trPr>
            <w:trHeight w:val="454"/>
          </w:trPr>
          <w:tc>
            <w:tcPr>
              <w:tcW w:w="848" w:type="dxa"/>
              <w:vAlign w:val="center"/>
            </w:tcPr>
            <w:p w14:paraId="6BCCB005" w14:textId="77777777" w:rsidR="005D14FC" w:rsidRDefault="006B6825" w:rsidP="005D14FC">
              <w:r>
                <w:rPr>
                  <w:noProof/>
                  <w:lang w:val="en-AU" w:eastAsia="en-AU"/>
                </w:rPr>
                <w:drawing>
                  <wp:anchor distT="0" distB="0" distL="114300" distR="114300" simplePos="0" relativeHeight="251658240" behindDoc="1" locked="0" layoutInCell="1" allowOverlap="1" wp14:anchorId="5C1E0209" wp14:editId="0640F25B">
                    <wp:simplePos x="0" y="0"/>
                    <wp:positionH relativeFrom="column">
                      <wp:posOffset>-54610</wp:posOffset>
                    </wp:positionH>
                    <wp:positionV relativeFrom="paragraph">
                      <wp:posOffset>-4445</wp:posOffset>
                    </wp:positionV>
                    <wp:extent cx="6732000" cy="151200"/>
                    <wp:effectExtent l="0" t="0" r="0" b="1270"/>
                    <wp:wrapNone/>
                    <wp:docPr id="13" name="Picture 13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>
                              <a:extLst>
                                <a:ext uri="{C183D7F6-B498-43B3-948B-1728B52AA6E4}">
                                  <adec:decorative xmlns:adec="http://schemas.microsoft.com/office/drawing/2017/decorative" val="1"/>
                                </a:ext>
                              </a:extLst>
                            </pic:cNvPr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732000" cy="1512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p>
          </w:tc>
          <w:tc>
            <w:tcPr>
              <w:tcW w:w="2842" w:type="dxa"/>
              <w:shd w:val="clear" w:color="auto" w:fill="FFFFFF" w:themeFill="background1"/>
              <w:vAlign w:val="center"/>
            </w:tcPr>
            <w:p w14:paraId="2689A9F4" w14:textId="77777777" w:rsidR="005D14FC" w:rsidRPr="006B498E" w:rsidRDefault="00896FC8" w:rsidP="00F92871">
              <w:pPr>
                <w:pStyle w:val="Heading3"/>
              </w:pPr>
              <w:r w:rsidRPr="00896FC8">
                <w:t xml:space="preserve">REPORT TITLE | </w:t>
              </w:r>
              <w:r w:rsidR="005D14FC">
                <w:fldChar w:fldCharType="begin"/>
              </w:r>
              <w:r w:rsidR="005D14FC">
                <w:instrText xml:space="preserve"> PAGE   \* MERGEFORMAT </w:instrText>
              </w:r>
              <w:r w:rsidR="005D14FC">
                <w:fldChar w:fldCharType="separate"/>
              </w:r>
              <w:r w:rsidR="00946B83">
                <w:rPr>
                  <w:noProof/>
                </w:rPr>
                <w:t>4</w:t>
              </w:r>
              <w:r w:rsidR="005D14FC">
                <w:rPr>
                  <w:noProof/>
                </w:rPr>
                <w:fldChar w:fldCharType="end"/>
              </w:r>
            </w:p>
          </w:tc>
          <w:tc>
            <w:tcPr>
              <w:tcW w:w="7110" w:type="dxa"/>
              <w:vAlign w:val="center"/>
            </w:tcPr>
            <w:p w14:paraId="0A49AC1E" w14:textId="77777777" w:rsidR="005D14FC" w:rsidRDefault="005D14FC" w:rsidP="005D14FC"/>
          </w:tc>
        </w:tr>
      </w:tbl>
      <w:p w14:paraId="49E8070E" w14:textId="77777777" w:rsidR="005D14FC" w:rsidRDefault="00000000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A0390" w14:textId="77777777" w:rsidR="004F5DC1" w:rsidRDefault="004F5DC1" w:rsidP="001D6100">
      <w:r>
        <w:separator/>
      </w:r>
    </w:p>
  </w:footnote>
  <w:footnote w:type="continuationSeparator" w:id="0">
    <w:p w14:paraId="6B01EA7D" w14:textId="77777777" w:rsidR="004F5DC1" w:rsidRDefault="004F5DC1" w:rsidP="001D61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7DAB8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8D14582"/>
    <w:multiLevelType w:val="hybridMultilevel"/>
    <w:tmpl w:val="33CC7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102098">
    <w:abstractNumId w:val="1"/>
  </w:num>
  <w:num w:numId="2" w16cid:durableId="1753509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831"/>
    <w:rsid w:val="00003337"/>
    <w:rsid w:val="000144C2"/>
    <w:rsid w:val="000328A4"/>
    <w:rsid w:val="00037CA5"/>
    <w:rsid w:val="00053882"/>
    <w:rsid w:val="00056380"/>
    <w:rsid w:val="00060922"/>
    <w:rsid w:val="00060FE8"/>
    <w:rsid w:val="00080369"/>
    <w:rsid w:val="00082250"/>
    <w:rsid w:val="0008539C"/>
    <w:rsid w:val="00085B31"/>
    <w:rsid w:val="00087677"/>
    <w:rsid w:val="000943EA"/>
    <w:rsid w:val="000975AD"/>
    <w:rsid w:val="00097B64"/>
    <w:rsid w:val="000A06A1"/>
    <w:rsid w:val="000A0DED"/>
    <w:rsid w:val="000A4637"/>
    <w:rsid w:val="000A78A6"/>
    <w:rsid w:val="000B7BB9"/>
    <w:rsid w:val="000C0C56"/>
    <w:rsid w:val="000C65C2"/>
    <w:rsid w:val="000D2E0B"/>
    <w:rsid w:val="000D719D"/>
    <w:rsid w:val="000F3981"/>
    <w:rsid w:val="00110747"/>
    <w:rsid w:val="001238A9"/>
    <w:rsid w:val="001367A1"/>
    <w:rsid w:val="00141E0B"/>
    <w:rsid w:val="00145CDF"/>
    <w:rsid w:val="00147278"/>
    <w:rsid w:val="00160BA0"/>
    <w:rsid w:val="001624A1"/>
    <w:rsid w:val="00173DDF"/>
    <w:rsid w:val="00196839"/>
    <w:rsid w:val="001A1B0F"/>
    <w:rsid w:val="001B557E"/>
    <w:rsid w:val="001C3750"/>
    <w:rsid w:val="001D333E"/>
    <w:rsid w:val="001D6100"/>
    <w:rsid w:val="001F0719"/>
    <w:rsid w:val="001F4D45"/>
    <w:rsid w:val="001F70E8"/>
    <w:rsid w:val="001F7410"/>
    <w:rsid w:val="001F7E5A"/>
    <w:rsid w:val="00215D82"/>
    <w:rsid w:val="00216DC3"/>
    <w:rsid w:val="002241FA"/>
    <w:rsid w:val="00227F46"/>
    <w:rsid w:val="00234F18"/>
    <w:rsid w:val="00235CED"/>
    <w:rsid w:val="002421BC"/>
    <w:rsid w:val="002466F5"/>
    <w:rsid w:val="0024674C"/>
    <w:rsid w:val="0024712D"/>
    <w:rsid w:val="00254883"/>
    <w:rsid w:val="00257F15"/>
    <w:rsid w:val="00260CDA"/>
    <w:rsid w:val="00264020"/>
    <w:rsid w:val="00266EB1"/>
    <w:rsid w:val="0026762F"/>
    <w:rsid w:val="00285D45"/>
    <w:rsid w:val="002872D4"/>
    <w:rsid w:val="0029255E"/>
    <w:rsid w:val="00292763"/>
    <w:rsid w:val="002932D4"/>
    <w:rsid w:val="002D51DF"/>
    <w:rsid w:val="002F2DFD"/>
    <w:rsid w:val="002F3974"/>
    <w:rsid w:val="002F66CC"/>
    <w:rsid w:val="003010D2"/>
    <w:rsid w:val="00343A06"/>
    <w:rsid w:val="0037144C"/>
    <w:rsid w:val="0037442A"/>
    <w:rsid w:val="003746D2"/>
    <w:rsid w:val="003924B1"/>
    <w:rsid w:val="003A0B66"/>
    <w:rsid w:val="003A3738"/>
    <w:rsid w:val="003B6242"/>
    <w:rsid w:val="003D7A2D"/>
    <w:rsid w:val="003E115A"/>
    <w:rsid w:val="003F7B71"/>
    <w:rsid w:val="00400EE5"/>
    <w:rsid w:val="00401831"/>
    <w:rsid w:val="004121B6"/>
    <w:rsid w:val="00413E93"/>
    <w:rsid w:val="00414D6A"/>
    <w:rsid w:val="00416701"/>
    <w:rsid w:val="00422B3E"/>
    <w:rsid w:val="00424887"/>
    <w:rsid w:val="0044226E"/>
    <w:rsid w:val="00442413"/>
    <w:rsid w:val="004460B5"/>
    <w:rsid w:val="00446543"/>
    <w:rsid w:val="004565BD"/>
    <w:rsid w:val="00484589"/>
    <w:rsid w:val="00492BA2"/>
    <w:rsid w:val="00497118"/>
    <w:rsid w:val="00497892"/>
    <w:rsid w:val="004A11D9"/>
    <w:rsid w:val="004A14D7"/>
    <w:rsid w:val="004A330F"/>
    <w:rsid w:val="004B1CE7"/>
    <w:rsid w:val="004B1F38"/>
    <w:rsid w:val="004B76EF"/>
    <w:rsid w:val="004C0ECD"/>
    <w:rsid w:val="004D0244"/>
    <w:rsid w:val="004D2785"/>
    <w:rsid w:val="004E2B50"/>
    <w:rsid w:val="004E4E8E"/>
    <w:rsid w:val="004E6DD6"/>
    <w:rsid w:val="004F0666"/>
    <w:rsid w:val="004F49D8"/>
    <w:rsid w:val="004F5DC1"/>
    <w:rsid w:val="004F6412"/>
    <w:rsid w:val="004F6C87"/>
    <w:rsid w:val="00505B99"/>
    <w:rsid w:val="00506CE1"/>
    <w:rsid w:val="005122D9"/>
    <w:rsid w:val="00513C62"/>
    <w:rsid w:val="00525303"/>
    <w:rsid w:val="00526680"/>
    <w:rsid w:val="00541560"/>
    <w:rsid w:val="00567C8C"/>
    <w:rsid w:val="00576571"/>
    <w:rsid w:val="00594B05"/>
    <w:rsid w:val="00594F0E"/>
    <w:rsid w:val="00597681"/>
    <w:rsid w:val="005A182D"/>
    <w:rsid w:val="005A57C7"/>
    <w:rsid w:val="005A7A4F"/>
    <w:rsid w:val="005C35F4"/>
    <w:rsid w:val="005C38FE"/>
    <w:rsid w:val="005C684A"/>
    <w:rsid w:val="005D14FC"/>
    <w:rsid w:val="005E152A"/>
    <w:rsid w:val="005E752E"/>
    <w:rsid w:val="005F3AB0"/>
    <w:rsid w:val="0060774D"/>
    <w:rsid w:val="00615348"/>
    <w:rsid w:val="00616C96"/>
    <w:rsid w:val="00622B1B"/>
    <w:rsid w:val="00633A86"/>
    <w:rsid w:val="00640AC5"/>
    <w:rsid w:val="00645773"/>
    <w:rsid w:val="00650B11"/>
    <w:rsid w:val="00663830"/>
    <w:rsid w:val="00665417"/>
    <w:rsid w:val="00666BF4"/>
    <w:rsid w:val="00681D9A"/>
    <w:rsid w:val="00692B40"/>
    <w:rsid w:val="00692BEE"/>
    <w:rsid w:val="00693724"/>
    <w:rsid w:val="006A5C03"/>
    <w:rsid w:val="006A5D7F"/>
    <w:rsid w:val="006A6D66"/>
    <w:rsid w:val="006B498E"/>
    <w:rsid w:val="006B6825"/>
    <w:rsid w:val="006C30F5"/>
    <w:rsid w:val="006C3507"/>
    <w:rsid w:val="006C60E6"/>
    <w:rsid w:val="006D088C"/>
    <w:rsid w:val="006F4BD3"/>
    <w:rsid w:val="007127AA"/>
    <w:rsid w:val="00721089"/>
    <w:rsid w:val="007246A9"/>
    <w:rsid w:val="007343BB"/>
    <w:rsid w:val="00752BF7"/>
    <w:rsid w:val="007700C3"/>
    <w:rsid w:val="0078163A"/>
    <w:rsid w:val="00783E38"/>
    <w:rsid w:val="00794584"/>
    <w:rsid w:val="007A7D5B"/>
    <w:rsid w:val="007C0DC4"/>
    <w:rsid w:val="007D2AC9"/>
    <w:rsid w:val="007E0595"/>
    <w:rsid w:val="007E0916"/>
    <w:rsid w:val="007E75BF"/>
    <w:rsid w:val="007F3A5F"/>
    <w:rsid w:val="007F60FD"/>
    <w:rsid w:val="008046C5"/>
    <w:rsid w:val="008204B6"/>
    <w:rsid w:val="00827A68"/>
    <w:rsid w:val="00831F6E"/>
    <w:rsid w:val="0085174C"/>
    <w:rsid w:val="008531B3"/>
    <w:rsid w:val="00857021"/>
    <w:rsid w:val="008576F7"/>
    <w:rsid w:val="008609C8"/>
    <w:rsid w:val="00896FC8"/>
    <w:rsid w:val="008A6E72"/>
    <w:rsid w:val="008B2D7D"/>
    <w:rsid w:val="008C053E"/>
    <w:rsid w:val="008D5E3D"/>
    <w:rsid w:val="008E1844"/>
    <w:rsid w:val="008E3443"/>
    <w:rsid w:val="008E573F"/>
    <w:rsid w:val="008E57CD"/>
    <w:rsid w:val="008F482E"/>
    <w:rsid w:val="0092692E"/>
    <w:rsid w:val="009415F4"/>
    <w:rsid w:val="00945B87"/>
    <w:rsid w:val="00946B83"/>
    <w:rsid w:val="009643C6"/>
    <w:rsid w:val="00972434"/>
    <w:rsid w:val="0097477F"/>
    <w:rsid w:val="00976BD2"/>
    <w:rsid w:val="0099064B"/>
    <w:rsid w:val="00994E13"/>
    <w:rsid w:val="009A38E6"/>
    <w:rsid w:val="009B62FE"/>
    <w:rsid w:val="009C108E"/>
    <w:rsid w:val="009C1126"/>
    <w:rsid w:val="009D1A70"/>
    <w:rsid w:val="009E41C2"/>
    <w:rsid w:val="009F0A19"/>
    <w:rsid w:val="009F26CE"/>
    <w:rsid w:val="00A05D5E"/>
    <w:rsid w:val="00A0654C"/>
    <w:rsid w:val="00A12506"/>
    <w:rsid w:val="00A22B69"/>
    <w:rsid w:val="00A31C45"/>
    <w:rsid w:val="00A320B2"/>
    <w:rsid w:val="00A40063"/>
    <w:rsid w:val="00A40213"/>
    <w:rsid w:val="00A665BC"/>
    <w:rsid w:val="00A83BA2"/>
    <w:rsid w:val="00A870C2"/>
    <w:rsid w:val="00A9283F"/>
    <w:rsid w:val="00A951C7"/>
    <w:rsid w:val="00AA059E"/>
    <w:rsid w:val="00AA2B84"/>
    <w:rsid w:val="00AA69D0"/>
    <w:rsid w:val="00AC3228"/>
    <w:rsid w:val="00AD1D41"/>
    <w:rsid w:val="00AD760D"/>
    <w:rsid w:val="00B1646D"/>
    <w:rsid w:val="00B203E4"/>
    <w:rsid w:val="00B31D71"/>
    <w:rsid w:val="00B479D3"/>
    <w:rsid w:val="00B61C00"/>
    <w:rsid w:val="00B74F01"/>
    <w:rsid w:val="00B87435"/>
    <w:rsid w:val="00B878D9"/>
    <w:rsid w:val="00B92E88"/>
    <w:rsid w:val="00B93BF0"/>
    <w:rsid w:val="00B943F9"/>
    <w:rsid w:val="00BA5FF0"/>
    <w:rsid w:val="00BA6C80"/>
    <w:rsid w:val="00BB1A78"/>
    <w:rsid w:val="00BC268E"/>
    <w:rsid w:val="00BD0AF4"/>
    <w:rsid w:val="00BD5E90"/>
    <w:rsid w:val="00BE0DD3"/>
    <w:rsid w:val="00BE33C9"/>
    <w:rsid w:val="00BE5602"/>
    <w:rsid w:val="00BE764F"/>
    <w:rsid w:val="00BF0358"/>
    <w:rsid w:val="00BF1870"/>
    <w:rsid w:val="00C02739"/>
    <w:rsid w:val="00C03328"/>
    <w:rsid w:val="00C051E7"/>
    <w:rsid w:val="00C07DC5"/>
    <w:rsid w:val="00C2411D"/>
    <w:rsid w:val="00C27CAD"/>
    <w:rsid w:val="00C34BBF"/>
    <w:rsid w:val="00C411FE"/>
    <w:rsid w:val="00C4659A"/>
    <w:rsid w:val="00C5195D"/>
    <w:rsid w:val="00C6279E"/>
    <w:rsid w:val="00C757E4"/>
    <w:rsid w:val="00C76822"/>
    <w:rsid w:val="00C94B8D"/>
    <w:rsid w:val="00C962C9"/>
    <w:rsid w:val="00CA518E"/>
    <w:rsid w:val="00CB2D02"/>
    <w:rsid w:val="00CB4740"/>
    <w:rsid w:val="00CB7459"/>
    <w:rsid w:val="00CC28A3"/>
    <w:rsid w:val="00CC76A2"/>
    <w:rsid w:val="00CD05DA"/>
    <w:rsid w:val="00CD4C9D"/>
    <w:rsid w:val="00CD6F89"/>
    <w:rsid w:val="00CE0694"/>
    <w:rsid w:val="00CE79FB"/>
    <w:rsid w:val="00D12407"/>
    <w:rsid w:val="00D24FE1"/>
    <w:rsid w:val="00D31E6C"/>
    <w:rsid w:val="00D32761"/>
    <w:rsid w:val="00D40645"/>
    <w:rsid w:val="00D55632"/>
    <w:rsid w:val="00D60FC6"/>
    <w:rsid w:val="00D62E75"/>
    <w:rsid w:val="00D72150"/>
    <w:rsid w:val="00D75E21"/>
    <w:rsid w:val="00D8090B"/>
    <w:rsid w:val="00D831CA"/>
    <w:rsid w:val="00D92683"/>
    <w:rsid w:val="00D96065"/>
    <w:rsid w:val="00DB709E"/>
    <w:rsid w:val="00DC413B"/>
    <w:rsid w:val="00DC59CF"/>
    <w:rsid w:val="00DE02EC"/>
    <w:rsid w:val="00DE4C49"/>
    <w:rsid w:val="00DE638A"/>
    <w:rsid w:val="00DF2D08"/>
    <w:rsid w:val="00DF4B6A"/>
    <w:rsid w:val="00E07642"/>
    <w:rsid w:val="00E10428"/>
    <w:rsid w:val="00E236F1"/>
    <w:rsid w:val="00E3165F"/>
    <w:rsid w:val="00E31787"/>
    <w:rsid w:val="00E31A2A"/>
    <w:rsid w:val="00E31D48"/>
    <w:rsid w:val="00E42D9C"/>
    <w:rsid w:val="00E57E86"/>
    <w:rsid w:val="00E640D3"/>
    <w:rsid w:val="00E719B2"/>
    <w:rsid w:val="00E75770"/>
    <w:rsid w:val="00E82A80"/>
    <w:rsid w:val="00E872FA"/>
    <w:rsid w:val="00E92734"/>
    <w:rsid w:val="00EB5752"/>
    <w:rsid w:val="00EB6985"/>
    <w:rsid w:val="00F1130A"/>
    <w:rsid w:val="00F27CF2"/>
    <w:rsid w:val="00F3032E"/>
    <w:rsid w:val="00F335D4"/>
    <w:rsid w:val="00F34E58"/>
    <w:rsid w:val="00F444C7"/>
    <w:rsid w:val="00F558E0"/>
    <w:rsid w:val="00F678B6"/>
    <w:rsid w:val="00F8488A"/>
    <w:rsid w:val="00F92871"/>
    <w:rsid w:val="00F97FD6"/>
    <w:rsid w:val="00FB2D6E"/>
    <w:rsid w:val="00FC7870"/>
    <w:rsid w:val="00FD55E8"/>
    <w:rsid w:val="00FD59F4"/>
    <w:rsid w:val="00FD7C22"/>
    <w:rsid w:val="00FD7CA0"/>
    <w:rsid w:val="00FE09F4"/>
    <w:rsid w:val="00FE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370A6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"/>
    <w:qFormat/>
    <w:rsid w:val="00E872FA"/>
    <w:pPr>
      <w:spacing w:line="48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2"/>
    <w:qFormat/>
    <w:rsid w:val="008D5E3D"/>
    <w:pPr>
      <w:spacing w:before="90" w:after="360" w:line="240" w:lineRule="auto"/>
      <w:ind w:left="11" w:right="-11"/>
      <w:outlineLvl w:val="0"/>
    </w:pPr>
    <w:rPr>
      <w:rFonts w:asciiTheme="majorHAnsi" w:hAnsiTheme="majorHAnsi"/>
      <w:caps/>
      <w:color w:val="4354A2" w:themeColor="accent1"/>
      <w:sz w:val="56"/>
      <w:szCs w:val="28"/>
    </w:rPr>
  </w:style>
  <w:style w:type="paragraph" w:styleId="Heading2">
    <w:name w:val="heading 2"/>
    <w:aliases w:val="Index"/>
    <w:basedOn w:val="Normal"/>
    <w:next w:val="Normal"/>
    <w:link w:val="Heading2Char"/>
    <w:uiPriority w:val="1"/>
    <w:qFormat/>
    <w:rsid w:val="000D719D"/>
    <w:pPr>
      <w:ind w:left="15"/>
      <w:jc w:val="both"/>
      <w:textAlignment w:val="baseline"/>
      <w:outlineLvl w:val="1"/>
    </w:pPr>
    <w:rPr>
      <w:rFonts w:ascii="Franklin Gothic Book" w:eastAsia="Franklin Gothic Book" w:hAnsi="Franklin Gothic Book" w:cs="Segoe UI"/>
      <w:color w:val="4354A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2"/>
    <w:semiHidden/>
    <w:rsid w:val="006B498E"/>
    <w:pPr>
      <w:spacing w:before="23"/>
      <w:jc w:val="center"/>
      <w:outlineLvl w:val="2"/>
    </w:pPr>
    <w:rPr>
      <w:rFonts w:ascii="Gill Sans MT" w:hAnsi="Gill Sans MT"/>
      <w:b/>
      <w:color w:val="4354A2" w:themeColor="accent1"/>
      <w:spacing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16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raphicAnchor">
    <w:name w:val="Graphic Anchor"/>
    <w:basedOn w:val="Normal"/>
    <w:uiPriority w:val="10"/>
    <w:semiHidden/>
    <w:rsid w:val="0078163A"/>
    <w:rPr>
      <w:sz w:val="10"/>
    </w:rPr>
  </w:style>
  <w:style w:type="paragraph" w:styleId="ListBullet">
    <w:name w:val="List Bullet"/>
    <w:basedOn w:val="Normal"/>
    <w:uiPriority w:val="99"/>
    <w:rsid w:val="008D5E3D"/>
    <w:pPr>
      <w:numPr>
        <w:numId w:val="2"/>
      </w:numPr>
      <w:ind w:left="697" w:hanging="357"/>
      <w:contextualSpacing/>
    </w:pPr>
  </w:style>
  <w:style w:type="paragraph" w:customStyle="1" w:styleId="TextBody">
    <w:name w:val="Text Body"/>
    <w:basedOn w:val="BodyText"/>
    <w:link w:val="TextBodyChar"/>
    <w:uiPriority w:val="7"/>
    <w:semiHidden/>
    <w:rsid w:val="007D2AC9"/>
    <w:pPr>
      <w:widowControl w:val="0"/>
      <w:autoSpaceDE w:val="0"/>
      <w:autoSpaceDN w:val="0"/>
      <w:spacing w:before="7" w:after="0" w:line="268" w:lineRule="auto"/>
      <w:ind w:left="20" w:right="-13"/>
    </w:pPr>
    <w:rPr>
      <w:rFonts w:eastAsia="Franklin Gothic Book" w:cs="Franklin Gothic Book"/>
      <w:color w:val="4354A2" w:themeColor="accent1"/>
      <w:szCs w:val="22"/>
      <w:lang w:bidi="en-US"/>
    </w:rPr>
  </w:style>
  <w:style w:type="character" w:customStyle="1" w:styleId="TextBodyChar">
    <w:name w:val="Text Body Char"/>
    <w:basedOn w:val="BodyTextChar"/>
    <w:link w:val="TextBody"/>
    <w:uiPriority w:val="7"/>
    <w:semiHidden/>
    <w:rsid w:val="00946B83"/>
    <w:rPr>
      <w:rFonts w:eastAsia="Franklin Gothic Book" w:cs="Franklin Gothic Book"/>
      <w:color w:val="4354A2" w:themeColor="accent1"/>
      <w:sz w:val="20"/>
      <w:szCs w:val="22"/>
      <w:lang w:bidi="en-US"/>
    </w:rPr>
  </w:style>
  <w:style w:type="paragraph" w:styleId="BodyText">
    <w:name w:val="Body Text"/>
    <w:basedOn w:val="Normal"/>
    <w:link w:val="BodyTextChar"/>
    <w:uiPriority w:val="99"/>
    <w:semiHidden/>
    <w:rsid w:val="00A4021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E1844"/>
  </w:style>
  <w:style w:type="paragraph" w:customStyle="1" w:styleId="Subhead">
    <w:name w:val="Subhead"/>
    <w:basedOn w:val="Normal"/>
    <w:link w:val="SubheadChar"/>
    <w:uiPriority w:val="3"/>
    <w:qFormat/>
    <w:rsid w:val="005C684A"/>
    <w:pPr>
      <w:widowControl w:val="0"/>
      <w:autoSpaceDE w:val="0"/>
      <w:autoSpaceDN w:val="0"/>
      <w:spacing w:before="120" w:line="360" w:lineRule="auto"/>
      <w:ind w:left="14"/>
    </w:pPr>
    <w:rPr>
      <w:rFonts w:ascii="Franklin Gothic Demi" w:eastAsia="Franklin Gothic Book" w:hAnsi="Franklin Gothic Demi" w:cs="Franklin Gothic Book"/>
      <w:bCs/>
      <w:color w:val="4354A2" w:themeColor="accent1"/>
      <w:sz w:val="32"/>
      <w:szCs w:val="22"/>
      <w:lang w:bidi="en-US"/>
    </w:rPr>
  </w:style>
  <w:style w:type="character" w:customStyle="1" w:styleId="SubheadChar">
    <w:name w:val="Subhead Char"/>
    <w:basedOn w:val="DefaultParagraphFont"/>
    <w:link w:val="Subhead"/>
    <w:uiPriority w:val="3"/>
    <w:rsid w:val="00946B83"/>
    <w:rPr>
      <w:rFonts w:ascii="Franklin Gothic Demi" w:eastAsia="Franklin Gothic Book" w:hAnsi="Franklin Gothic Demi" w:cs="Franklin Gothic Book"/>
      <w:bCs/>
      <w:color w:val="4354A2" w:themeColor="accent1"/>
      <w:sz w:val="32"/>
      <w:szCs w:val="22"/>
      <w:lang w:bidi="en-US"/>
    </w:rPr>
  </w:style>
  <w:style w:type="paragraph" w:customStyle="1" w:styleId="TableHeader">
    <w:name w:val="Table Header"/>
    <w:basedOn w:val="Normal"/>
    <w:link w:val="TableHeaderChar"/>
    <w:uiPriority w:val="8"/>
    <w:qFormat/>
    <w:rsid w:val="00E872FA"/>
    <w:pPr>
      <w:widowControl w:val="0"/>
      <w:autoSpaceDE w:val="0"/>
      <w:autoSpaceDN w:val="0"/>
      <w:spacing w:before="20" w:line="254" w:lineRule="auto"/>
      <w:jc w:val="center"/>
    </w:pPr>
    <w:rPr>
      <w:rFonts w:ascii="Franklin Gothic Demi" w:eastAsia="Franklin Gothic Book" w:hAnsi="Franklin Gothic Book" w:cs="Franklin Gothic Book"/>
      <w:bCs/>
      <w:color w:val="4455A2"/>
      <w:sz w:val="22"/>
      <w:szCs w:val="22"/>
      <w:lang w:bidi="en-US"/>
    </w:rPr>
  </w:style>
  <w:style w:type="character" w:customStyle="1" w:styleId="TableHeaderChar">
    <w:name w:val="Table Header Char"/>
    <w:basedOn w:val="DefaultParagraphFont"/>
    <w:link w:val="TableHeader"/>
    <w:uiPriority w:val="8"/>
    <w:rsid w:val="00E872FA"/>
    <w:rPr>
      <w:rFonts w:ascii="Franklin Gothic Demi" w:eastAsia="Franklin Gothic Book" w:hAnsi="Franklin Gothic Book" w:cs="Franklin Gothic Book"/>
      <w:bCs/>
      <w:color w:val="4455A2"/>
      <w:sz w:val="22"/>
      <w:szCs w:val="22"/>
      <w:lang w:bidi="en-US"/>
    </w:rPr>
  </w:style>
  <w:style w:type="paragraph" w:customStyle="1" w:styleId="PictureInfo">
    <w:name w:val="Picture Info"/>
    <w:basedOn w:val="Normal"/>
    <w:uiPriority w:val="8"/>
    <w:rsid w:val="00BC268E"/>
    <w:rPr>
      <w:rFonts w:ascii="Franklin Gothic Book" w:hAnsi="Franklin Gothic Book"/>
      <w:bCs/>
      <w:color w:val="4354A2" w:themeColor="accent1"/>
      <w:sz w:val="22"/>
    </w:rPr>
  </w:style>
  <w:style w:type="character" w:customStyle="1" w:styleId="Heading1Char">
    <w:name w:val="Heading 1 Char"/>
    <w:basedOn w:val="DefaultParagraphFont"/>
    <w:link w:val="Heading1"/>
    <w:uiPriority w:val="2"/>
    <w:rsid w:val="00946B83"/>
    <w:rPr>
      <w:rFonts w:asciiTheme="majorHAnsi" w:hAnsiTheme="majorHAnsi"/>
      <w:caps/>
      <w:color w:val="4354A2" w:themeColor="accent1"/>
      <w:sz w:val="56"/>
      <w:szCs w:val="28"/>
    </w:rPr>
  </w:style>
  <w:style w:type="character" w:customStyle="1" w:styleId="Heading2Char">
    <w:name w:val="Heading 2 Char"/>
    <w:aliases w:val="Index Char"/>
    <w:basedOn w:val="DefaultParagraphFont"/>
    <w:link w:val="Heading2"/>
    <w:uiPriority w:val="1"/>
    <w:rsid w:val="00E07642"/>
    <w:rPr>
      <w:rFonts w:ascii="Franklin Gothic Book" w:eastAsia="Franklin Gothic Book" w:hAnsi="Franklin Gothic Book" w:cs="Segoe UI"/>
      <w:color w:val="4354A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2"/>
    <w:semiHidden/>
    <w:rsid w:val="00946B83"/>
    <w:rPr>
      <w:rFonts w:ascii="Gill Sans MT" w:hAnsi="Gill Sans MT"/>
      <w:b/>
      <w:color w:val="4354A2" w:themeColor="accent1"/>
      <w:spacing w:val="40"/>
      <w:sz w:val="20"/>
    </w:rPr>
  </w:style>
  <w:style w:type="character" w:styleId="PlaceholderText">
    <w:name w:val="Placeholder Text"/>
    <w:basedOn w:val="DefaultParagraphFont"/>
    <w:uiPriority w:val="99"/>
    <w:semiHidden/>
    <w:rsid w:val="008E1844"/>
    <w:rPr>
      <w:color w:val="808080"/>
    </w:rPr>
  </w:style>
  <w:style w:type="paragraph" w:styleId="Footer">
    <w:name w:val="footer"/>
    <w:basedOn w:val="Normal"/>
    <w:link w:val="FooterChar"/>
    <w:uiPriority w:val="99"/>
    <w:rsid w:val="001D610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100"/>
  </w:style>
  <w:style w:type="paragraph" w:styleId="NormalWeb">
    <w:name w:val="Normal (Web)"/>
    <w:basedOn w:val="Normal"/>
    <w:uiPriority w:val="99"/>
    <w:semiHidden/>
    <w:rsid w:val="003E115A"/>
    <w:rPr>
      <w:rFonts w:ascii="Times New Roman" w:hAnsi="Times New Roman" w:cs="Times New Roman"/>
      <w:sz w:val="24"/>
    </w:rPr>
  </w:style>
  <w:style w:type="paragraph" w:styleId="Caption">
    <w:name w:val="caption"/>
    <w:basedOn w:val="Normal"/>
    <w:next w:val="Normal"/>
    <w:uiPriority w:val="35"/>
    <w:semiHidden/>
    <w:qFormat/>
    <w:rsid w:val="00D62E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semiHidden/>
    <w:qFormat/>
    <w:rsid w:val="00D60F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059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59E"/>
    <w:rPr>
      <w:rFonts w:ascii="Times New Roman" w:hAnsi="Times New Roman" w:cs="Times New Roman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7246A9"/>
    <w:pPr>
      <w:spacing w:line="240" w:lineRule="auto"/>
      <w:contextualSpacing/>
    </w:pPr>
    <w:rPr>
      <w:rFonts w:asciiTheme="majorHAnsi" w:eastAsiaTheme="majorEastAsia" w:hAnsiTheme="majorHAnsi" w:cstheme="majorBidi"/>
      <w:b/>
      <w:color w:val="4354A2" w:themeColor="accent1"/>
      <w:spacing w:val="80"/>
      <w:sz w:val="72"/>
      <w:szCs w:val="56"/>
    </w:rPr>
  </w:style>
  <w:style w:type="character" w:customStyle="1" w:styleId="TitleChar">
    <w:name w:val="Title Char"/>
    <w:basedOn w:val="DefaultParagraphFont"/>
    <w:link w:val="Title"/>
    <w:rsid w:val="00946B83"/>
    <w:rPr>
      <w:rFonts w:asciiTheme="majorHAnsi" w:eastAsiaTheme="majorEastAsia" w:hAnsiTheme="majorHAnsi" w:cstheme="majorBidi"/>
      <w:b/>
      <w:color w:val="4354A2" w:themeColor="accent1"/>
      <w:spacing w:val="80"/>
      <w:sz w:val="72"/>
      <w:szCs w:val="56"/>
    </w:rPr>
  </w:style>
  <w:style w:type="paragraph" w:customStyle="1" w:styleId="CoverInfo">
    <w:name w:val="Cover Info"/>
    <w:basedOn w:val="Normal"/>
    <w:uiPriority w:val="1"/>
    <w:qFormat/>
    <w:rsid w:val="007246A9"/>
    <w:pPr>
      <w:spacing w:line="240" w:lineRule="auto"/>
      <w:outlineLvl w:val="1"/>
    </w:pPr>
    <w:rPr>
      <w:rFonts w:asciiTheme="majorHAnsi" w:hAnsiTheme="majorHAnsi"/>
      <w:color w:val="4354A2" w:themeColor="accent1"/>
      <w:spacing w:val="30"/>
      <w:sz w:val="24"/>
    </w:rPr>
  </w:style>
  <w:style w:type="paragraph" w:customStyle="1" w:styleId="TableOfContent">
    <w:name w:val="Table Of Content"/>
    <w:basedOn w:val="Normal"/>
    <w:uiPriority w:val="9"/>
    <w:qFormat/>
    <w:rsid w:val="008D5E3D"/>
    <w:rPr>
      <w:color w:val="4354A2" w:themeColor="accent1"/>
      <w:sz w:val="32"/>
    </w:rPr>
  </w:style>
  <w:style w:type="paragraph" w:customStyle="1" w:styleId="TableData">
    <w:name w:val="Table Data"/>
    <w:basedOn w:val="Normal"/>
    <w:uiPriority w:val="9"/>
    <w:qFormat/>
    <w:rsid w:val="00E872FA"/>
    <w:pPr>
      <w:spacing w:line="240" w:lineRule="auto"/>
      <w:jc w:val="center"/>
    </w:pPr>
    <w:rPr>
      <w:color w:val="595959" w:themeColor="text1" w:themeTint="A6"/>
    </w:rPr>
  </w:style>
  <w:style w:type="paragraph" w:customStyle="1" w:styleId="TableHeaderLeft">
    <w:name w:val="Table Header Left"/>
    <w:basedOn w:val="TableHeader"/>
    <w:uiPriority w:val="9"/>
    <w:qFormat/>
    <w:rsid w:val="00E872FA"/>
    <w:pPr>
      <w:framePr w:hSpace="180" w:wrap="around" w:vAnchor="text" w:hAnchor="margin" w:y="-9"/>
      <w:jc w:val="left"/>
    </w:pPr>
  </w:style>
  <w:style w:type="paragraph" w:styleId="TOCHeading">
    <w:name w:val="TOC Heading"/>
    <w:basedOn w:val="Heading1"/>
    <w:next w:val="Normal"/>
    <w:uiPriority w:val="39"/>
    <w:unhideWhenUsed/>
    <w:qFormat/>
    <w:rsid w:val="00401831"/>
    <w:pPr>
      <w:keepNext/>
      <w:keepLines/>
      <w:spacing w:before="240" w:after="0" w:line="259" w:lineRule="auto"/>
      <w:ind w:left="0" w:right="0"/>
      <w:outlineLvl w:val="9"/>
    </w:pPr>
    <w:rPr>
      <w:rFonts w:eastAsiaTheme="majorEastAsia" w:cstheme="majorBidi"/>
      <w:caps w:val="0"/>
      <w:color w:val="323E79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rsid w:val="00401831"/>
    <w:pPr>
      <w:spacing w:after="100"/>
      <w:ind w:left="200"/>
    </w:pPr>
  </w:style>
  <w:style w:type="paragraph" w:styleId="TOC1">
    <w:name w:val="toc 1"/>
    <w:basedOn w:val="Normal"/>
    <w:next w:val="Normal"/>
    <w:autoRedefine/>
    <w:uiPriority w:val="39"/>
    <w:rsid w:val="00D24FE1"/>
    <w:pPr>
      <w:tabs>
        <w:tab w:val="right" w:leader="dot" w:pos="10790"/>
      </w:tabs>
      <w:spacing w:after="100"/>
      <w:ind w:left="3728"/>
    </w:pPr>
  </w:style>
  <w:style w:type="character" w:styleId="Hyperlink">
    <w:name w:val="Hyperlink"/>
    <w:basedOn w:val="DefaultParagraphFont"/>
    <w:uiPriority w:val="99"/>
    <w:unhideWhenUsed/>
    <w:rsid w:val="004018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2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0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trav\AppData\Roaming\Microsoft\Templates\Classic%20students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307FC32A17644BF91551D8C6FA8D5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52EA35-F133-4915-B265-D8F98F9C729D}"/>
      </w:docPartPr>
      <w:docPartBody>
        <w:p w:rsidR="00000000" w:rsidRDefault="00000000">
          <w:pPr>
            <w:pStyle w:val="D307FC32A17644BF91551D8C6FA8D546"/>
          </w:pPr>
          <w:r w:rsidRPr="004F49D8">
            <w:t>/</w:t>
          </w:r>
        </w:p>
      </w:docPartBody>
    </w:docPart>
    <w:docPart>
      <w:docPartPr>
        <w:name w:val="1EB3287B1DE44BBE814F2B168D5D9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272874-376B-40D1-BC89-29DF51F35F4A}"/>
      </w:docPartPr>
      <w:docPartBody>
        <w:p w:rsidR="00000000" w:rsidRDefault="00000000">
          <w:pPr>
            <w:pStyle w:val="1EB3287B1DE44BBE814F2B168D5D94BF"/>
          </w:pPr>
          <w:r w:rsidRPr="004F49D8">
            <w:t>/</w:t>
          </w:r>
        </w:p>
      </w:docPartBody>
    </w:docPart>
    <w:docPart>
      <w:docPartPr>
        <w:name w:val="C04D88068F824F9DA753097892469D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351E1-14C2-4132-817C-D9B1F0834D96}"/>
      </w:docPartPr>
      <w:docPartBody>
        <w:p w:rsidR="00000000" w:rsidRDefault="00000000">
          <w:pPr>
            <w:pStyle w:val="C04D88068F824F9DA753097892469DA3"/>
          </w:pPr>
          <w:r>
            <w:t>Subheading</w:t>
          </w:r>
        </w:p>
      </w:docPartBody>
    </w:docPart>
    <w:docPart>
      <w:docPartPr>
        <w:name w:val="88CAFA65E0334C7B914202050D983D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F5AD8-0854-4769-BE6C-0D42BC3184F2}"/>
      </w:docPartPr>
      <w:docPartBody>
        <w:p w:rsidR="00000000" w:rsidRDefault="00000000">
          <w:pPr>
            <w:pStyle w:val="88CAFA65E0334C7B914202050D983D62"/>
          </w:pPr>
          <w:r>
            <w:t>Subheading</w:t>
          </w:r>
        </w:p>
      </w:docPartBody>
    </w:docPart>
    <w:docPart>
      <w:docPartPr>
        <w:name w:val="E5437B491AC247B9AF43ACFA9F12A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F032F-C708-4D4D-A7E3-9208CA7BC3BC}"/>
      </w:docPartPr>
      <w:docPartBody>
        <w:p w:rsidR="00000000" w:rsidRDefault="00000000">
          <w:pPr>
            <w:pStyle w:val="E5437B491AC247B9AF43ACFA9F12A367"/>
          </w:pPr>
          <w:r>
            <w:t>Subheading</w:t>
          </w:r>
        </w:p>
      </w:docPartBody>
    </w:docPart>
    <w:docPart>
      <w:docPartPr>
        <w:name w:val="3331EA87961A41F8BBE513FD007D00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A187D5-D901-43CD-A681-5F8072376CFF}"/>
      </w:docPartPr>
      <w:docPartBody>
        <w:p w:rsidR="00000000" w:rsidRDefault="008D085B" w:rsidP="008D085B">
          <w:pPr>
            <w:pStyle w:val="3331EA87961A41F8BBE513FD007D00CC"/>
          </w:pPr>
          <w:r>
            <w:t>Subheading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7DAB8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num w:numId="1" w16cid:durableId="49834764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85B"/>
    <w:rsid w:val="008D085B"/>
    <w:rsid w:val="00ED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844332B3CB4B1C8506EAB9E979B051">
    <w:name w:val="D8844332B3CB4B1C8506EAB9E979B051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174BAB0C8424109897A4B725551EB63">
    <w:name w:val="1174BAB0C8424109897A4B725551EB63"/>
  </w:style>
  <w:style w:type="paragraph" w:customStyle="1" w:styleId="D307FC32A17644BF91551D8C6FA8D546">
    <w:name w:val="D307FC32A17644BF91551D8C6FA8D546"/>
  </w:style>
  <w:style w:type="paragraph" w:customStyle="1" w:styleId="807AAFB906D94A90AA66010837B0F31A">
    <w:name w:val="807AAFB906D94A90AA66010837B0F31A"/>
  </w:style>
  <w:style w:type="paragraph" w:customStyle="1" w:styleId="1EB3287B1DE44BBE814F2B168D5D94BF">
    <w:name w:val="1EB3287B1DE44BBE814F2B168D5D94BF"/>
  </w:style>
  <w:style w:type="paragraph" w:customStyle="1" w:styleId="1F512C2F20CC42798D2A40ABF0877779">
    <w:name w:val="1F512C2F20CC42798D2A40ABF0877779"/>
  </w:style>
  <w:style w:type="paragraph" w:customStyle="1" w:styleId="77895665550346DD8B95911526436004">
    <w:name w:val="77895665550346DD8B95911526436004"/>
  </w:style>
  <w:style w:type="paragraph" w:customStyle="1" w:styleId="TableOfContent">
    <w:name w:val="Table Of Content"/>
    <w:basedOn w:val="Normal"/>
    <w:uiPriority w:val="9"/>
    <w:qFormat/>
    <w:pPr>
      <w:spacing w:after="0" w:line="480" w:lineRule="auto"/>
    </w:pPr>
    <w:rPr>
      <w:rFonts w:eastAsiaTheme="minorHAnsi"/>
      <w:color w:val="4472C4" w:themeColor="accent1"/>
      <w:sz w:val="32"/>
      <w:szCs w:val="24"/>
    </w:rPr>
  </w:style>
  <w:style w:type="paragraph" w:customStyle="1" w:styleId="792BB6047B164F53A464040838F969B3">
    <w:name w:val="792BB6047B164F53A464040838F969B3"/>
  </w:style>
  <w:style w:type="paragraph" w:customStyle="1" w:styleId="F2B09E8317A4464B86A40D0BFC5A03F8">
    <w:name w:val="F2B09E8317A4464B86A40D0BFC5A03F8"/>
  </w:style>
  <w:style w:type="paragraph" w:customStyle="1" w:styleId="7F797C94A0DF43869F80A9C7E790153F">
    <w:name w:val="7F797C94A0DF43869F80A9C7E790153F"/>
  </w:style>
  <w:style w:type="paragraph" w:customStyle="1" w:styleId="C04D88068F824F9DA753097892469DA3">
    <w:name w:val="C04D88068F824F9DA753097892469DA3"/>
  </w:style>
  <w:style w:type="paragraph" w:customStyle="1" w:styleId="D00F9A1EE02E4EC0B93C6EEE2C985A0F">
    <w:name w:val="D00F9A1EE02E4EC0B93C6EEE2C985A0F"/>
  </w:style>
  <w:style w:type="paragraph" w:customStyle="1" w:styleId="2CF84ED791D1415ABA7E7888FCFD1B1B">
    <w:name w:val="2CF84ED791D1415ABA7E7888FCFD1B1B"/>
  </w:style>
  <w:style w:type="paragraph" w:customStyle="1" w:styleId="DEC887C5C4CD41B5B441190FBFACA17F">
    <w:name w:val="DEC887C5C4CD41B5B441190FBFACA17F"/>
  </w:style>
  <w:style w:type="paragraph" w:customStyle="1" w:styleId="88CAFA65E0334C7B914202050D983D62">
    <w:name w:val="88CAFA65E0334C7B914202050D983D62"/>
  </w:style>
  <w:style w:type="paragraph" w:customStyle="1" w:styleId="5CB1777B17F543F69B908100BB40962B">
    <w:name w:val="5CB1777B17F543F69B908100BB40962B"/>
  </w:style>
  <w:style w:type="paragraph" w:customStyle="1" w:styleId="E5437B491AC247B9AF43ACFA9F12A367">
    <w:name w:val="E5437B491AC247B9AF43ACFA9F12A367"/>
  </w:style>
  <w:style w:type="paragraph" w:customStyle="1" w:styleId="4E2141E8F2DE42ED87BDE5511C7C9A4A">
    <w:name w:val="4E2141E8F2DE42ED87BDE5511C7C9A4A"/>
  </w:style>
  <w:style w:type="paragraph" w:customStyle="1" w:styleId="EE5A3DE658A548F78EF133CC6B4CD911">
    <w:name w:val="EE5A3DE658A548F78EF133CC6B4CD911"/>
  </w:style>
  <w:style w:type="paragraph" w:styleId="ListBullet">
    <w:name w:val="List Bullet"/>
    <w:basedOn w:val="Normal"/>
    <w:uiPriority w:val="99"/>
    <w:pPr>
      <w:numPr>
        <w:numId w:val="1"/>
      </w:numPr>
      <w:spacing w:after="0" w:line="480" w:lineRule="auto"/>
      <w:ind w:left="697" w:hanging="357"/>
      <w:contextualSpacing/>
    </w:pPr>
    <w:rPr>
      <w:rFonts w:eastAsiaTheme="minorHAnsi"/>
      <w:sz w:val="20"/>
      <w:szCs w:val="24"/>
    </w:rPr>
  </w:style>
  <w:style w:type="paragraph" w:customStyle="1" w:styleId="FE1BDBAFEA254C8D8B1304381CF57408">
    <w:name w:val="FE1BDBAFEA254C8D8B1304381CF57408"/>
  </w:style>
  <w:style w:type="paragraph" w:customStyle="1" w:styleId="71BF13CC3D3A4DD5B7B2C5D90E2BA207">
    <w:name w:val="71BF13CC3D3A4DD5B7B2C5D90E2BA207"/>
  </w:style>
  <w:style w:type="paragraph" w:customStyle="1" w:styleId="2F9834A0CFEB410692490679B6060DCE">
    <w:name w:val="2F9834A0CFEB410692490679B6060DCE"/>
  </w:style>
  <w:style w:type="paragraph" w:customStyle="1" w:styleId="AC1D41602CCF4D45B254CD656F8B9D87">
    <w:name w:val="AC1D41602CCF4D45B254CD656F8B9D87"/>
  </w:style>
  <w:style w:type="paragraph" w:customStyle="1" w:styleId="2E89D510555B4622A480648A68EDA71C">
    <w:name w:val="2E89D510555B4622A480648A68EDA71C"/>
  </w:style>
  <w:style w:type="paragraph" w:customStyle="1" w:styleId="94024424DF9D41F4A8C5B73142888FFF">
    <w:name w:val="94024424DF9D41F4A8C5B73142888FFF"/>
  </w:style>
  <w:style w:type="paragraph" w:customStyle="1" w:styleId="9AD21E46DF62435C9166B3C4162D8DCD">
    <w:name w:val="9AD21E46DF62435C9166B3C4162D8DCD"/>
  </w:style>
  <w:style w:type="paragraph" w:customStyle="1" w:styleId="7BB966FABED146CF8D2B8FFD2C2BCB58">
    <w:name w:val="7BB966FABED146CF8D2B8FFD2C2BCB58"/>
  </w:style>
  <w:style w:type="paragraph" w:customStyle="1" w:styleId="86D0285E50AF4C1499D51C9D5DBB96A8">
    <w:name w:val="86D0285E50AF4C1499D51C9D5DBB96A8"/>
  </w:style>
  <w:style w:type="paragraph" w:customStyle="1" w:styleId="F56BA9E506704FDFA0A6F50D09DA217D">
    <w:name w:val="F56BA9E506704FDFA0A6F50D09DA217D"/>
  </w:style>
  <w:style w:type="paragraph" w:customStyle="1" w:styleId="DD2DFF03492E4CBCA1AC38C7A86F02E1">
    <w:name w:val="DD2DFF03492E4CBCA1AC38C7A86F02E1"/>
  </w:style>
  <w:style w:type="paragraph" w:customStyle="1" w:styleId="077B2719F33A4902A35566941A715A7F">
    <w:name w:val="077B2719F33A4902A35566941A715A7F"/>
  </w:style>
  <w:style w:type="paragraph" w:customStyle="1" w:styleId="19AA02C32E944333899947549AD62FE2">
    <w:name w:val="19AA02C32E944333899947549AD62FE2"/>
  </w:style>
  <w:style w:type="paragraph" w:customStyle="1" w:styleId="E1B27B77F2BC453CB8FF4A2434CF0451">
    <w:name w:val="E1B27B77F2BC453CB8FF4A2434CF0451"/>
  </w:style>
  <w:style w:type="paragraph" w:customStyle="1" w:styleId="349B5C1B469742C483FE040027C9E6C7">
    <w:name w:val="349B5C1B469742C483FE040027C9E6C7"/>
  </w:style>
  <w:style w:type="paragraph" w:customStyle="1" w:styleId="0772165E3FB544529349BE90DE024DC9">
    <w:name w:val="0772165E3FB544529349BE90DE024DC9"/>
  </w:style>
  <w:style w:type="paragraph" w:customStyle="1" w:styleId="B97B69F6C59E4B6D9DB21D8C6BF3C6F3">
    <w:name w:val="B97B69F6C59E4B6D9DB21D8C6BF3C6F3"/>
  </w:style>
  <w:style w:type="paragraph" w:customStyle="1" w:styleId="38B940BB2C4E44E292212B04CFB005E1">
    <w:name w:val="38B940BB2C4E44E292212B04CFB005E1"/>
  </w:style>
  <w:style w:type="paragraph" w:customStyle="1" w:styleId="7B6A2110ED604325B7201B8B0928747C">
    <w:name w:val="7B6A2110ED604325B7201B8B0928747C"/>
  </w:style>
  <w:style w:type="paragraph" w:customStyle="1" w:styleId="83552CF151724371AEB0BA57C92E7943">
    <w:name w:val="83552CF151724371AEB0BA57C92E7943"/>
  </w:style>
  <w:style w:type="paragraph" w:customStyle="1" w:styleId="83EBDA9BDF89448F8A9D16B3BB9C8919">
    <w:name w:val="83EBDA9BDF89448F8A9D16B3BB9C8919"/>
  </w:style>
  <w:style w:type="paragraph" w:customStyle="1" w:styleId="B45D0B5A263A4E4584E9D2D9B50E1307">
    <w:name w:val="B45D0B5A263A4E4584E9D2D9B50E1307"/>
  </w:style>
  <w:style w:type="paragraph" w:customStyle="1" w:styleId="E66327A77A8E41AD9150164999828555">
    <w:name w:val="E66327A77A8E41AD9150164999828555"/>
  </w:style>
  <w:style w:type="paragraph" w:customStyle="1" w:styleId="691E6D1CDCE34C3E9CEF0351E25CA645">
    <w:name w:val="691E6D1CDCE34C3E9CEF0351E25CA645"/>
  </w:style>
  <w:style w:type="paragraph" w:customStyle="1" w:styleId="3331EA87961A41F8BBE513FD007D00CC">
    <w:name w:val="3331EA87961A41F8BBE513FD007D00CC"/>
    <w:rsid w:val="008D08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Student report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354A2"/>
      </a:accent1>
      <a:accent2>
        <a:srgbClr val="C4E9F7"/>
      </a:accent2>
      <a:accent3>
        <a:srgbClr val="FEF796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7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Theme1" id="{3B1E92FB-47E6-484E-8F25-DF02B7B1E0C0}" vid="{627141C2-C386-6444-B056-BEDF227CC93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8D3B1-2102-46A0-9CF2-DC547FD452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D806DB-A158-4EB9-B245-2C82C7BAA2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4D79E4-CF0C-4DDA-BB82-2A2F72AB4AE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70829FF5-BFD3-430B-AB4D-E96C6D903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Classic students report</Template>
  <TotalTime>0</TotalTime>
  <Pages>6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2022-12-13T02:09:00Z</dcterms:created>
  <dcterms:modified xsi:type="dcterms:W3CDTF">2022-12-13T03:14:00Z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